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98F83" w14:textId="77777777" w:rsidR="006E635C" w:rsidRPr="006137FA" w:rsidRDefault="006E635C" w:rsidP="003E2545">
      <w:pPr>
        <w:pStyle w:val="Kirjoittaja"/>
        <w:spacing w:before="360"/>
      </w:pPr>
      <w:r w:rsidRPr="006137FA">
        <w:t>Etunimi Sukunimi</w:t>
      </w:r>
    </w:p>
    <w:p w14:paraId="75839E4E" w14:textId="77777777" w:rsidR="006E635C" w:rsidRPr="00101215" w:rsidRDefault="00FC4D52" w:rsidP="002B0DBE">
      <w:pPr>
        <w:pStyle w:val="Opinnytetynotsikko"/>
      </w:pPr>
      <w:r>
        <w:t>Insinöörityön</w:t>
      </w:r>
      <w:r w:rsidR="006E635C" w:rsidRPr="00101215">
        <w:t xml:space="preserve"> otsikko</w:t>
      </w:r>
      <w:r w:rsidR="000021BA">
        <w:tab/>
      </w:r>
    </w:p>
    <w:p w14:paraId="555D1124" w14:textId="77777777" w:rsidR="0008442C" w:rsidRPr="00484241" w:rsidRDefault="0008442C" w:rsidP="00800336">
      <w:pPr>
        <w:pStyle w:val="Kansilehdentiedot"/>
        <w:spacing w:before="1644"/>
      </w:pPr>
      <w:r w:rsidRPr="00484241">
        <w:t>Metropolia Ammattikorkeakoulu</w:t>
      </w:r>
    </w:p>
    <w:p w14:paraId="14BA38F9" w14:textId="77777777" w:rsidR="0008442C" w:rsidRPr="00484241" w:rsidRDefault="001F1B21" w:rsidP="00583D55">
      <w:pPr>
        <w:pStyle w:val="Kansilehdentiedot"/>
      </w:pPr>
      <w:r>
        <w:t>Tutkinto-ohjelma</w:t>
      </w:r>
      <w:r w:rsidR="00473060">
        <w:t>n nimi</w:t>
      </w:r>
    </w:p>
    <w:p w14:paraId="472857BD" w14:textId="7D7C4B4B" w:rsidR="0008442C" w:rsidRPr="00484241" w:rsidRDefault="007B5EE3" w:rsidP="00583D55">
      <w:pPr>
        <w:pStyle w:val="Kansilehdentiedot"/>
      </w:pPr>
      <w:r>
        <w:t>Raportti</w:t>
      </w:r>
    </w:p>
    <w:p w14:paraId="71BAB8BC" w14:textId="77777777" w:rsidR="0008442C" w:rsidRPr="00484241" w:rsidRDefault="00806D81" w:rsidP="00583D55">
      <w:pPr>
        <w:pStyle w:val="Kansilehdentiedot"/>
      </w:pPr>
      <w:r>
        <w:t>1.3</w:t>
      </w:r>
      <w:r w:rsidR="00473060">
        <w:t>.2021</w:t>
      </w:r>
    </w:p>
    <w:p w14:paraId="234E04A7" w14:textId="77777777" w:rsidR="00101215" w:rsidRPr="006E635C" w:rsidRDefault="00101215" w:rsidP="006E635C">
      <w:pPr>
        <w:rPr>
          <w:lang w:eastAsia="en-US"/>
        </w:rPr>
        <w:sectPr w:rsidR="00101215" w:rsidRPr="006E635C" w:rsidSect="007A6700">
          <w:headerReference w:type="default" r:id="rId11"/>
          <w:pgSz w:w="11906" w:h="16838" w:code="9"/>
          <w:pgMar w:top="7938" w:right="1134" w:bottom="1701" w:left="2268" w:header="675" w:footer="709" w:gutter="0"/>
          <w:cols w:space="708"/>
          <w:docGrid w:linePitch="360"/>
        </w:sectPr>
      </w:pPr>
    </w:p>
    <w:p w14:paraId="0E904AC6" w14:textId="0F704D5A" w:rsidR="00B706E1" w:rsidRDefault="00B706E1">
      <w:pPr>
        <w:spacing w:line="240" w:lineRule="auto"/>
        <w:jc w:val="left"/>
      </w:pPr>
    </w:p>
    <w:p w14:paraId="50914C7E" w14:textId="77777777" w:rsidR="00600602" w:rsidRPr="008B75F0" w:rsidRDefault="00600602" w:rsidP="00701D50">
      <w:pPr>
        <w:sectPr w:rsidR="00600602" w:rsidRPr="008B75F0" w:rsidSect="00543AE4">
          <w:headerReference w:type="default" r:id="rId12"/>
          <w:pgSz w:w="11906" w:h="16838" w:code="9"/>
          <w:pgMar w:top="567" w:right="567" w:bottom="1134" w:left="2268" w:header="567" w:footer="567" w:gutter="0"/>
          <w:cols w:space="708"/>
          <w:docGrid w:linePitch="360"/>
        </w:sectPr>
      </w:pPr>
    </w:p>
    <w:p w14:paraId="7130714F" w14:textId="77777777" w:rsidR="00600602" w:rsidRPr="0007485F" w:rsidRDefault="00600602" w:rsidP="0007485F">
      <w:pPr>
        <w:pStyle w:val="Sisllysluettelonotsikko1"/>
      </w:pPr>
      <w:r w:rsidRPr="0007485F">
        <w:t>Sisällys</w:t>
      </w:r>
    </w:p>
    <w:p w14:paraId="14F320B8" w14:textId="063A2262" w:rsidR="00092B31" w:rsidRDefault="00092B31">
      <w:pPr>
        <w:pStyle w:val="Sisluet1"/>
        <w:tabs>
          <w:tab w:val="left" w:pos="397"/>
        </w:tabs>
        <w:rPr>
          <w:rFonts w:eastAsiaTheme="minorEastAsia" w:cstheme="minorBidi"/>
          <w:sz w:val="22"/>
          <w:lang w:val="en-GB" w:eastAsia="en-GB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TOC \h \z \t "Pääluvun otsikko;1;Lähteet+liitteet otsikko;1;Alaluvun otsikko;2;Alaluvun alaotsikko;3" </w:instrText>
      </w:r>
      <w:r>
        <w:rPr>
          <w:sz w:val="22"/>
        </w:rPr>
        <w:fldChar w:fldCharType="separate"/>
      </w:r>
      <w:hyperlink w:anchor="_Toc68862316" w:history="1">
        <w:r w:rsidRPr="00745BB2">
          <w:rPr>
            <w:rStyle w:val="Hyperlinkki"/>
          </w:rPr>
          <w:t>1</w:t>
        </w:r>
        <w:r>
          <w:rPr>
            <w:rFonts w:eastAsiaTheme="minorEastAsia" w:cstheme="minorBidi"/>
            <w:sz w:val="22"/>
            <w:lang w:val="en-GB" w:eastAsia="en-GB"/>
          </w:rPr>
          <w:tab/>
        </w:r>
        <w:r w:rsidRPr="00745BB2">
          <w:rPr>
            <w:rStyle w:val="Hyperlinkki"/>
          </w:rPr>
          <w:t>Johdanto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_Toc68862316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C0459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E3AEF16" w14:textId="77777777" w:rsidR="00092B31" w:rsidRDefault="008136F9">
      <w:pPr>
        <w:pStyle w:val="Sisluet1"/>
        <w:tabs>
          <w:tab w:val="left" w:pos="397"/>
        </w:tabs>
        <w:rPr>
          <w:rFonts w:eastAsiaTheme="minorEastAsia" w:cstheme="minorBidi"/>
          <w:sz w:val="22"/>
          <w:lang w:val="en-GB" w:eastAsia="en-GB"/>
        </w:rPr>
      </w:pPr>
      <w:hyperlink w:anchor="_Toc68862317" w:history="1">
        <w:r w:rsidR="00092B31" w:rsidRPr="00745BB2">
          <w:rPr>
            <w:rStyle w:val="Hyperlinkki"/>
          </w:rPr>
          <w:t>2</w:t>
        </w:r>
        <w:r w:rsidR="00092B31">
          <w:rPr>
            <w:rFonts w:eastAsiaTheme="minorEastAsia" w:cstheme="minorBidi"/>
            <w:sz w:val="22"/>
            <w:lang w:val="en-GB" w:eastAsia="en-GB"/>
          </w:rPr>
          <w:tab/>
        </w:r>
        <w:r w:rsidR="00092B31" w:rsidRPr="00745BB2">
          <w:rPr>
            <w:rStyle w:val="Hyperlinkki"/>
          </w:rPr>
          <w:t>Pääluvun otsikko</w:t>
        </w:r>
        <w:r w:rsidR="00092B31">
          <w:rPr>
            <w:webHidden/>
          </w:rPr>
          <w:tab/>
        </w:r>
        <w:r w:rsidR="00092B31">
          <w:rPr>
            <w:webHidden/>
          </w:rPr>
          <w:fldChar w:fldCharType="begin"/>
        </w:r>
        <w:r w:rsidR="00092B31">
          <w:rPr>
            <w:webHidden/>
          </w:rPr>
          <w:instrText xml:space="preserve"> PAGEREF _Toc68862317 \h </w:instrText>
        </w:r>
        <w:r w:rsidR="00092B31">
          <w:rPr>
            <w:webHidden/>
          </w:rPr>
        </w:r>
        <w:r w:rsidR="00092B31">
          <w:rPr>
            <w:webHidden/>
          </w:rPr>
          <w:fldChar w:fldCharType="separate"/>
        </w:r>
        <w:r w:rsidR="008C0459">
          <w:rPr>
            <w:webHidden/>
          </w:rPr>
          <w:t>2</w:t>
        </w:r>
        <w:r w:rsidR="00092B31">
          <w:rPr>
            <w:webHidden/>
          </w:rPr>
          <w:fldChar w:fldCharType="end"/>
        </w:r>
      </w:hyperlink>
    </w:p>
    <w:p w14:paraId="45F2FA54" w14:textId="77777777" w:rsidR="00092B31" w:rsidRDefault="008136F9">
      <w:pPr>
        <w:pStyle w:val="Sisluet2"/>
        <w:rPr>
          <w:rFonts w:eastAsiaTheme="minorEastAsia" w:cstheme="minorBidi"/>
          <w:noProof/>
          <w:sz w:val="22"/>
          <w:lang w:val="en-GB" w:eastAsia="en-GB"/>
        </w:rPr>
      </w:pPr>
      <w:hyperlink w:anchor="_Toc68862318" w:history="1">
        <w:r w:rsidR="00092B31" w:rsidRPr="00745BB2">
          <w:rPr>
            <w:rStyle w:val="Hyperlinkki"/>
            <w:noProof/>
          </w:rPr>
          <w:t>2.1</w:t>
        </w:r>
        <w:r w:rsidR="00092B31">
          <w:rPr>
            <w:rFonts w:eastAsiaTheme="minorEastAsia" w:cstheme="minorBidi"/>
            <w:noProof/>
            <w:sz w:val="22"/>
            <w:lang w:val="en-GB" w:eastAsia="en-GB"/>
          </w:rPr>
          <w:tab/>
        </w:r>
        <w:r w:rsidR="00092B31" w:rsidRPr="00745BB2">
          <w:rPr>
            <w:rStyle w:val="Hyperlinkki"/>
            <w:noProof/>
          </w:rPr>
          <w:t>Alaluvun otsikko</w:t>
        </w:r>
        <w:r w:rsidR="00092B31">
          <w:rPr>
            <w:noProof/>
            <w:webHidden/>
          </w:rPr>
          <w:tab/>
        </w:r>
        <w:r w:rsidR="00092B31">
          <w:rPr>
            <w:noProof/>
            <w:webHidden/>
          </w:rPr>
          <w:fldChar w:fldCharType="begin"/>
        </w:r>
        <w:r w:rsidR="00092B31">
          <w:rPr>
            <w:noProof/>
            <w:webHidden/>
          </w:rPr>
          <w:instrText xml:space="preserve"> PAGEREF _Toc68862318 \h </w:instrText>
        </w:r>
        <w:r w:rsidR="00092B31">
          <w:rPr>
            <w:noProof/>
            <w:webHidden/>
          </w:rPr>
        </w:r>
        <w:r w:rsidR="00092B31">
          <w:rPr>
            <w:noProof/>
            <w:webHidden/>
          </w:rPr>
          <w:fldChar w:fldCharType="separate"/>
        </w:r>
        <w:r w:rsidR="008C0459">
          <w:rPr>
            <w:noProof/>
            <w:webHidden/>
          </w:rPr>
          <w:t>2</w:t>
        </w:r>
        <w:r w:rsidR="00092B31">
          <w:rPr>
            <w:noProof/>
            <w:webHidden/>
          </w:rPr>
          <w:fldChar w:fldCharType="end"/>
        </w:r>
      </w:hyperlink>
    </w:p>
    <w:p w14:paraId="157A5278" w14:textId="77777777" w:rsidR="00092B31" w:rsidRDefault="008136F9">
      <w:pPr>
        <w:pStyle w:val="Sisluet2"/>
        <w:rPr>
          <w:rFonts w:eastAsiaTheme="minorEastAsia" w:cstheme="minorBidi"/>
          <w:noProof/>
          <w:sz w:val="22"/>
          <w:lang w:val="en-GB" w:eastAsia="en-GB"/>
        </w:rPr>
      </w:pPr>
      <w:hyperlink w:anchor="_Toc68862319" w:history="1">
        <w:r w:rsidR="00092B31" w:rsidRPr="00745BB2">
          <w:rPr>
            <w:rStyle w:val="Hyperlinkki"/>
            <w:noProof/>
          </w:rPr>
          <w:t>2.2</w:t>
        </w:r>
        <w:r w:rsidR="00092B31">
          <w:rPr>
            <w:rFonts w:eastAsiaTheme="minorEastAsia" w:cstheme="minorBidi"/>
            <w:noProof/>
            <w:sz w:val="22"/>
            <w:lang w:val="en-GB" w:eastAsia="en-GB"/>
          </w:rPr>
          <w:tab/>
        </w:r>
        <w:r w:rsidR="00092B31" w:rsidRPr="00745BB2">
          <w:rPr>
            <w:rStyle w:val="Hyperlinkki"/>
            <w:noProof/>
          </w:rPr>
          <w:t>Alaluvun otsikko</w:t>
        </w:r>
        <w:r w:rsidR="00092B31">
          <w:rPr>
            <w:noProof/>
            <w:webHidden/>
          </w:rPr>
          <w:tab/>
        </w:r>
        <w:r w:rsidR="00092B31">
          <w:rPr>
            <w:noProof/>
            <w:webHidden/>
          </w:rPr>
          <w:fldChar w:fldCharType="begin"/>
        </w:r>
        <w:r w:rsidR="00092B31">
          <w:rPr>
            <w:noProof/>
            <w:webHidden/>
          </w:rPr>
          <w:instrText xml:space="preserve"> PAGEREF _Toc68862319 \h </w:instrText>
        </w:r>
        <w:r w:rsidR="00092B31">
          <w:rPr>
            <w:noProof/>
            <w:webHidden/>
          </w:rPr>
        </w:r>
        <w:r w:rsidR="00092B31">
          <w:rPr>
            <w:noProof/>
            <w:webHidden/>
          </w:rPr>
          <w:fldChar w:fldCharType="separate"/>
        </w:r>
        <w:r w:rsidR="008C0459">
          <w:rPr>
            <w:noProof/>
            <w:webHidden/>
          </w:rPr>
          <w:t>2</w:t>
        </w:r>
        <w:r w:rsidR="00092B31">
          <w:rPr>
            <w:noProof/>
            <w:webHidden/>
          </w:rPr>
          <w:fldChar w:fldCharType="end"/>
        </w:r>
      </w:hyperlink>
    </w:p>
    <w:p w14:paraId="10BA72EE" w14:textId="77777777" w:rsidR="00092B31" w:rsidRDefault="008136F9">
      <w:pPr>
        <w:pStyle w:val="Sisluet1"/>
        <w:tabs>
          <w:tab w:val="left" w:pos="397"/>
        </w:tabs>
        <w:rPr>
          <w:rFonts w:eastAsiaTheme="minorEastAsia" w:cstheme="minorBidi"/>
          <w:sz w:val="22"/>
          <w:lang w:val="en-GB" w:eastAsia="en-GB"/>
        </w:rPr>
      </w:pPr>
      <w:hyperlink w:anchor="_Toc68862320" w:history="1">
        <w:r w:rsidR="00092B31" w:rsidRPr="00745BB2">
          <w:rPr>
            <w:rStyle w:val="Hyperlinkki"/>
          </w:rPr>
          <w:t>3</w:t>
        </w:r>
        <w:r w:rsidR="00092B31">
          <w:rPr>
            <w:rFonts w:eastAsiaTheme="minorEastAsia" w:cstheme="minorBidi"/>
            <w:sz w:val="22"/>
            <w:lang w:val="en-GB" w:eastAsia="en-GB"/>
          </w:rPr>
          <w:tab/>
        </w:r>
        <w:r w:rsidR="00092B31" w:rsidRPr="00745BB2">
          <w:rPr>
            <w:rStyle w:val="Hyperlinkki"/>
          </w:rPr>
          <w:t>Asiakirjan rakenteet</w:t>
        </w:r>
        <w:r w:rsidR="00092B31">
          <w:rPr>
            <w:webHidden/>
          </w:rPr>
          <w:tab/>
        </w:r>
        <w:r w:rsidR="00092B31">
          <w:rPr>
            <w:webHidden/>
          </w:rPr>
          <w:fldChar w:fldCharType="begin"/>
        </w:r>
        <w:r w:rsidR="00092B31">
          <w:rPr>
            <w:webHidden/>
          </w:rPr>
          <w:instrText xml:space="preserve"> PAGEREF _Toc68862320 \h </w:instrText>
        </w:r>
        <w:r w:rsidR="00092B31">
          <w:rPr>
            <w:webHidden/>
          </w:rPr>
        </w:r>
        <w:r w:rsidR="00092B31">
          <w:rPr>
            <w:webHidden/>
          </w:rPr>
          <w:fldChar w:fldCharType="separate"/>
        </w:r>
        <w:r w:rsidR="008C0459">
          <w:rPr>
            <w:webHidden/>
          </w:rPr>
          <w:t>2</w:t>
        </w:r>
        <w:r w:rsidR="00092B31">
          <w:rPr>
            <w:webHidden/>
          </w:rPr>
          <w:fldChar w:fldCharType="end"/>
        </w:r>
      </w:hyperlink>
    </w:p>
    <w:p w14:paraId="5BD7C3D0" w14:textId="77777777" w:rsidR="00092B31" w:rsidRDefault="008136F9">
      <w:pPr>
        <w:pStyle w:val="Sisluet2"/>
        <w:rPr>
          <w:rFonts w:eastAsiaTheme="minorEastAsia" w:cstheme="minorBidi"/>
          <w:noProof/>
          <w:sz w:val="22"/>
          <w:lang w:val="en-GB" w:eastAsia="en-GB"/>
        </w:rPr>
      </w:pPr>
      <w:hyperlink w:anchor="_Toc68862321" w:history="1">
        <w:r w:rsidR="00092B31" w:rsidRPr="00745BB2">
          <w:rPr>
            <w:rStyle w:val="Hyperlinkki"/>
            <w:noProof/>
          </w:rPr>
          <w:t>3.1</w:t>
        </w:r>
        <w:r w:rsidR="00092B31">
          <w:rPr>
            <w:rFonts w:eastAsiaTheme="minorEastAsia" w:cstheme="minorBidi"/>
            <w:noProof/>
            <w:sz w:val="22"/>
            <w:lang w:val="en-GB" w:eastAsia="en-GB"/>
          </w:rPr>
          <w:tab/>
        </w:r>
        <w:r w:rsidR="00092B31" w:rsidRPr="00745BB2">
          <w:rPr>
            <w:rStyle w:val="Hyperlinkki"/>
            <w:noProof/>
          </w:rPr>
          <w:t>Taulukot</w:t>
        </w:r>
        <w:r w:rsidR="00092B31">
          <w:rPr>
            <w:noProof/>
            <w:webHidden/>
          </w:rPr>
          <w:tab/>
        </w:r>
        <w:r w:rsidR="00092B31">
          <w:rPr>
            <w:noProof/>
            <w:webHidden/>
          </w:rPr>
          <w:fldChar w:fldCharType="begin"/>
        </w:r>
        <w:r w:rsidR="00092B31">
          <w:rPr>
            <w:noProof/>
            <w:webHidden/>
          </w:rPr>
          <w:instrText xml:space="preserve"> PAGEREF _Toc68862321 \h </w:instrText>
        </w:r>
        <w:r w:rsidR="00092B31">
          <w:rPr>
            <w:noProof/>
            <w:webHidden/>
          </w:rPr>
        </w:r>
        <w:r w:rsidR="00092B31">
          <w:rPr>
            <w:noProof/>
            <w:webHidden/>
          </w:rPr>
          <w:fldChar w:fldCharType="separate"/>
        </w:r>
        <w:r w:rsidR="008C0459">
          <w:rPr>
            <w:noProof/>
            <w:webHidden/>
          </w:rPr>
          <w:t>2</w:t>
        </w:r>
        <w:r w:rsidR="00092B31">
          <w:rPr>
            <w:noProof/>
            <w:webHidden/>
          </w:rPr>
          <w:fldChar w:fldCharType="end"/>
        </w:r>
      </w:hyperlink>
    </w:p>
    <w:p w14:paraId="7F7FFAF8" w14:textId="77777777" w:rsidR="00092B31" w:rsidRDefault="008136F9">
      <w:pPr>
        <w:pStyle w:val="Sisluet3"/>
        <w:rPr>
          <w:rFonts w:eastAsiaTheme="minorEastAsia" w:cstheme="minorBidi"/>
          <w:noProof/>
          <w:sz w:val="22"/>
          <w:lang w:val="en-GB" w:eastAsia="en-GB"/>
        </w:rPr>
      </w:pPr>
      <w:hyperlink w:anchor="_Toc68862322" w:history="1">
        <w:r w:rsidR="00092B31" w:rsidRPr="00745BB2">
          <w:rPr>
            <w:rStyle w:val="Hyperlinkki"/>
            <w:noProof/>
          </w:rPr>
          <w:t>3.1.1</w:t>
        </w:r>
        <w:r w:rsidR="00092B31">
          <w:rPr>
            <w:rFonts w:eastAsiaTheme="minorEastAsia" w:cstheme="minorBidi"/>
            <w:noProof/>
            <w:sz w:val="22"/>
            <w:lang w:val="en-GB" w:eastAsia="en-GB"/>
          </w:rPr>
          <w:tab/>
        </w:r>
        <w:r w:rsidR="00092B31" w:rsidRPr="00745BB2">
          <w:rPr>
            <w:rStyle w:val="Hyperlinkki"/>
            <w:noProof/>
          </w:rPr>
          <w:t>Taulukon tekeminen Wordissä</w:t>
        </w:r>
        <w:r w:rsidR="00092B31">
          <w:rPr>
            <w:noProof/>
            <w:webHidden/>
          </w:rPr>
          <w:tab/>
        </w:r>
        <w:r w:rsidR="00092B31">
          <w:rPr>
            <w:noProof/>
            <w:webHidden/>
          </w:rPr>
          <w:fldChar w:fldCharType="begin"/>
        </w:r>
        <w:r w:rsidR="00092B31">
          <w:rPr>
            <w:noProof/>
            <w:webHidden/>
          </w:rPr>
          <w:instrText xml:space="preserve"> PAGEREF _Toc68862322 \h </w:instrText>
        </w:r>
        <w:r w:rsidR="00092B31">
          <w:rPr>
            <w:noProof/>
            <w:webHidden/>
          </w:rPr>
        </w:r>
        <w:r w:rsidR="00092B31">
          <w:rPr>
            <w:noProof/>
            <w:webHidden/>
          </w:rPr>
          <w:fldChar w:fldCharType="separate"/>
        </w:r>
        <w:r w:rsidR="008C0459">
          <w:rPr>
            <w:noProof/>
            <w:webHidden/>
          </w:rPr>
          <w:t>2</w:t>
        </w:r>
        <w:r w:rsidR="00092B31">
          <w:rPr>
            <w:noProof/>
            <w:webHidden/>
          </w:rPr>
          <w:fldChar w:fldCharType="end"/>
        </w:r>
      </w:hyperlink>
    </w:p>
    <w:p w14:paraId="6BCBF853" w14:textId="77777777" w:rsidR="00092B31" w:rsidRDefault="008136F9">
      <w:pPr>
        <w:pStyle w:val="Sisluet3"/>
        <w:rPr>
          <w:rFonts w:eastAsiaTheme="minorEastAsia" w:cstheme="minorBidi"/>
          <w:noProof/>
          <w:sz w:val="22"/>
          <w:lang w:val="en-GB" w:eastAsia="en-GB"/>
        </w:rPr>
      </w:pPr>
      <w:hyperlink w:anchor="_Toc68862323" w:history="1">
        <w:r w:rsidR="00092B31" w:rsidRPr="00745BB2">
          <w:rPr>
            <w:rStyle w:val="Hyperlinkki"/>
            <w:noProof/>
          </w:rPr>
          <w:t>3.1.2</w:t>
        </w:r>
        <w:r w:rsidR="00092B31">
          <w:rPr>
            <w:rFonts w:eastAsiaTheme="minorEastAsia" w:cstheme="minorBidi"/>
            <w:noProof/>
            <w:sz w:val="22"/>
            <w:lang w:val="en-GB" w:eastAsia="en-GB"/>
          </w:rPr>
          <w:tab/>
        </w:r>
        <w:r w:rsidR="00092B31" w:rsidRPr="00745BB2">
          <w:rPr>
            <w:rStyle w:val="Hyperlinkki"/>
            <w:noProof/>
          </w:rPr>
          <w:t>Alaluvun alaotsikko</w:t>
        </w:r>
        <w:r w:rsidR="00092B31">
          <w:rPr>
            <w:noProof/>
            <w:webHidden/>
          </w:rPr>
          <w:tab/>
        </w:r>
        <w:r w:rsidR="00092B31">
          <w:rPr>
            <w:noProof/>
            <w:webHidden/>
          </w:rPr>
          <w:fldChar w:fldCharType="begin"/>
        </w:r>
        <w:r w:rsidR="00092B31">
          <w:rPr>
            <w:noProof/>
            <w:webHidden/>
          </w:rPr>
          <w:instrText xml:space="preserve"> PAGEREF _Toc68862323 \h </w:instrText>
        </w:r>
        <w:r w:rsidR="00092B31">
          <w:rPr>
            <w:noProof/>
            <w:webHidden/>
          </w:rPr>
        </w:r>
        <w:r w:rsidR="00092B31">
          <w:rPr>
            <w:noProof/>
            <w:webHidden/>
          </w:rPr>
          <w:fldChar w:fldCharType="separate"/>
        </w:r>
        <w:r w:rsidR="008C0459">
          <w:rPr>
            <w:noProof/>
            <w:webHidden/>
          </w:rPr>
          <w:t>2</w:t>
        </w:r>
        <w:r w:rsidR="00092B31">
          <w:rPr>
            <w:noProof/>
            <w:webHidden/>
          </w:rPr>
          <w:fldChar w:fldCharType="end"/>
        </w:r>
      </w:hyperlink>
    </w:p>
    <w:p w14:paraId="0B02684A" w14:textId="77777777" w:rsidR="00092B31" w:rsidRDefault="008136F9">
      <w:pPr>
        <w:pStyle w:val="Sisluet2"/>
        <w:rPr>
          <w:rFonts w:eastAsiaTheme="minorEastAsia" w:cstheme="minorBidi"/>
          <w:noProof/>
          <w:sz w:val="22"/>
          <w:lang w:val="en-GB" w:eastAsia="en-GB"/>
        </w:rPr>
      </w:pPr>
      <w:hyperlink w:anchor="_Toc68862324" w:history="1">
        <w:r w:rsidR="00092B31" w:rsidRPr="00745BB2">
          <w:rPr>
            <w:rStyle w:val="Hyperlinkki"/>
            <w:noProof/>
          </w:rPr>
          <w:t>3.2</w:t>
        </w:r>
        <w:r w:rsidR="00092B31">
          <w:rPr>
            <w:rFonts w:eastAsiaTheme="minorEastAsia" w:cstheme="minorBidi"/>
            <w:noProof/>
            <w:sz w:val="22"/>
            <w:lang w:val="en-GB" w:eastAsia="en-GB"/>
          </w:rPr>
          <w:tab/>
        </w:r>
        <w:r w:rsidR="00092B31" w:rsidRPr="00745BB2">
          <w:rPr>
            <w:rStyle w:val="Hyperlinkki"/>
            <w:noProof/>
          </w:rPr>
          <w:t>Lainaukset</w:t>
        </w:r>
        <w:r w:rsidR="00092B31">
          <w:rPr>
            <w:noProof/>
            <w:webHidden/>
          </w:rPr>
          <w:tab/>
        </w:r>
        <w:r w:rsidR="00092B31">
          <w:rPr>
            <w:noProof/>
            <w:webHidden/>
          </w:rPr>
          <w:fldChar w:fldCharType="begin"/>
        </w:r>
        <w:r w:rsidR="00092B31">
          <w:rPr>
            <w:noProof/>
            <w:webHidden/>
          </w:rPr>
          <w:instrText xml:space="preserve"> PAGEREF _Toc68862324 \h </w:instrText>
        </w:r>
        <w:r w:rsidR="00092B31">
          <w:rPr>
            <w:noProof/>
            <w:webHidden/>
          </w:rPr>
        </w:r>
        <w:r w:rsidR="00092B31">
          <w:rPr>
            <w:noProof/>
            <w:webHidden/>
          </w:rPr>
          <w:fldChar w:fldCharType="separate"/>
        </w:r>
        <w:r w:rsidR="008C0459">
          <w:rPr>
            <w:noProof/>
            <w:webHidden/>
          </w:rPr>
          <w:t>2</w:t>
        </w:r>
        <w:r w:rsidR="00092B31">
          <w:rPr>
            <w:noProof/>
            <w:webHidden/>
          </w:rPr>
          <w:fldChar w:fldCharType="end"/>
        </w:r>
      </w:hyperlink>
    </w:p>
    <w:p w14:paraId="76679427" w14:textId="77777777" w:rsidR="00092B31" w:rsidRDefault="008136F9">
      <w:pPr>
        <w:pStyle w:val="Sisluet2"/>
        <w:rPr>
          <w:rFonts w:eastAsiaTheme="minorEastAsia" w:cstheme="minorBidi"/>
          <w:noProof/>
          <w:sz w:val="22"/>
          <w:lang w:val="en-GB" w:eastAsia="en-GB"/>
        </w:rPr>
      </w:pPr>
      <w:hyperlink w:anchor="_Toc68862325" w:history="1">
        <w:r w:rsidR="00092B31" w:rsidRPr="00745BB2">
          <w:rPr>
            <w:rStyle w:val="Hyperlinkki"/>
            <w:noProof/>
          </w:rPr>
          <w:t>3.3</w:t>
        </w:r>
        <w:r w:rsidR="00092B31">
          <w:rPr>
            <w:rFonts w:eastAsiaTheme="minorEastAsia" w:cstheme="minorBidi"/>
            <w:noProof/>
            <w:sz w:val="22"/>
            <w:lang w:val="en-GB" w:eastAsia="en-GB"/>
          </w:rPr>
          <w:tab/>
        </w:r>
        <w:r w:rsidR="00092B31" w:rsidRPr="00745BB2">
          <w:rPr>
            <w:rStyle w:val="Hyperlinkki"/>
            <w:noProof/>
          </w:rPr>
          <w:t>Luetelmat</w:t>
        </w:r>
        <w:r w:rsidR="00092B31">
          <w:rPr>
            <w:noProof/>
            <w:webHidden/>
          </w:rPr>
          <w:tab/>
        </w:r>
        <w:r w:rsidR="00092B31">
          <w:rPr>
            <w:noProof/>
            <w:webHidden/>
          </w:rPr>
          <w:fldChar w:fldCharType="begin"/>
        </w:r>
        <w:r w:rsidR="00092B31">
          <w:rPr>
            <w:noProof/>
            <w:webHidden/>
          </w:rPr>
          <w:instrText xml:space="preserve"> PAGEREF _Toc68862325 \h </w:instrText>
        </w:r>
        <w:r w:rsidR="00092B31">
          <w:rPr>
            <w:noProof/>
            <w:webHidden/>
          </w:rPr>
        </w:r>
        <w:r w:rsidR="00092B31">
          <w:rPr>
            <w:noProof/>
            <w:webHidden/>
          </w:rPr>
          <w:fldChar w:fldCharType="separate"/>
        </w:r>
        <w:r w:rsidR="008C0459">
          <w:rPr>
            <w:noProof/>
            <w:webHidden/>
          </w:rPr>
          <w:t>2</w:t>
        </w:r>
        <w:r w:rsidR="00092B31">
          <w:rPr>
            <w:noProof/>
            <w:webHidden/>
          </w:rPr>
          <w:fldChar w:fldCharType="end"/>
        </w:r>
      </w:hyperlink>
    </w:p>
    <w:p w14:paraId="7EABA1FD" w14:textId="77777777" w:rsidR="00092B31" w:rsidRDefault="008136F9">
      <w:pPr>
        <w:pStyle w:val="Sisluet2"/>
        <w:rPr>
          <w:rFonts w:eastAsiaTheme="minorEastAsia" w:cstheme="minorBidi"/>
          <w:noProof/>
          <w:sz w:val="22"/>
          <w:lang w:val="en-GB" w:eastAsia="en-GB"/>
        </w:rPr>
      </w:pPr>
      <w:hyperlink w:anchor="_Toc68862326" w:history="1">
        <w:r w:rsidR="00092B31" w:rsidRPr="00745BB2">
          <w:rPr>
            <w:rStyle w:val="Hyperlinkki"/>
            <w:noProof/>
          </w:rPr>
          <w:t>3.4</w:t>
        </w:r>
        <w:r w:rsidR="00092B31">
          <w:rPr>
            <w:rFonts w:eastAsiaTheme="minorEastAsia" w:cstheme="minorBidi"/>
            <w:noProof/>
            <w:sz w:val="22"/>
            <w:lang w:val="en-GB" w:eastAsia="en-GB"/>
          </w:rPr>
          <w:tab/>
        </w:r>
        <w:r w:rsidR="00092B31" w:rsidRPr="00745BB2">
          <w:rPr>
            <w:rStyle w:val="Hyperlinkki"/>
            <w:noProof/>
          </w:rPr>
          <w:t>Ohjelmakoodi</w:t>
        </w:r>
        <w:r w:rsidR="00092B31">
          <w:rPr>
            <w:noProof/>
            <w:webHidden/>
          </w:rPr>
          <w:tab/>
        </w:r>
        <w:r w:rsidR="00092B31">
          <w:rPr>
            <w:noProof/>
            <w:webHidden/>
          </w:rPr>
          <w:fldChar w:fldCharType="begin"/>
        </w:r>
        <w:r w:rsidR="00092B31">
          <w:rPr>
            <w:noProof/>
            <w:webHidden/>
          </w:rPr>
          <w:instrText xml:space="preserve"> PAGEREF _Toc68862326 \h </w:instrText>
        </w:r>
        <w:r w:rsidR="00092B31">
          <w:rPr>
            <w:noProof/>
            <w:webHidden/>
          </w:rPr>
        </w:r>
        <w:r w:rsidR="00092B31">
          <w:rPr>
            <w:noProof/>
            <w:webHidden/>
          </w:rPr>
          <w:fldChar w:fldCharType="separate"/>
        </w:r>
        <w:r w:rsidR="008C0459">
          <w:rPr>
            <w:noProof/>
            <w:webHidden/>
          </w:rPr>
          <w:t>2</w:t>
        </w:r>
        <w:r w:rsidR="00092B31">
          <w:rPr>
            <w:noProof/>
            <w:webHidden/>
          </w:rPr>
          <w:fldChar w:fldCharType="end"/>
        </w:r>
      </w:hyperlink>
    </w:p>
    <w:p w14:paraId="197250A3" w14:textId="77777777" w:rsidR="00092B31" w:rsidRDefault="008136F9">
      <w:pPr>
        <w:pStyle w:val="Sisluet2"/>
        <w:rPr>
          <w:rFonts w:eastAsiaTheme="minorEastAsia" w:cstheme="minorBidi"/>
          <w:noProof/>
          <w:sz w:val="22"/>
          <w:lang w:val="en-GB" w:eastAsia="en-GB"/>
        </w:rPr>
      </w:pPr>
      <w:hyperlink w:anchor="_Toc68862327" w:history="1">
        <w:r w:rsidR="00092B31" w:rsidRPr="00745BB2">
          <w:rPr>
            <w:rStyle w:val="Hyperlinkki"/>
            <w:noProof/>
          </w:rPr>
          <w:t>3.5</w:t>
        </w:r>
        <w:r w:rsidR="00092B31">
          <w:rPr>
            <w:rFonts w:eastAsiaTheme="minorEastAsia" w:cstheme="minorBidi"/>
            <w:noProof/>
            <w:sz w:val="22"/>
            <w:lang w:val="en-GB" w:eastAsia="en-GB"/>
          </w:rPr>
          <w:tab/>
        </w:r>
        <w:r w:rsidR="00092B31" w:rsidRPr="00745BB2">
          <w:rPr>
            <w:rStyle w:val="Hyperlinkki"/>
            <w:noProof/>
          </w:rPr>
          <w:t>Kaavat</w:t>
        </w:r>
        <w:r w:rsidR="00092B31">
          <w:rPr>
            <w:noProof/>
            <w:webHidden/>
          </w:rPr>
          <w:tab/>
        </w:r>
        <w:r w:rsidR="00092B31">
          <w:rPr>
            <w:noProof/>
            <w:webHidden/>
          </w:rPr>
          <w:fldChar w:fldCharType="begin"/>
        </w:r>
        <w:r w:rsidR="00092B31">
          <w:rPr>
            <w:noProof/>
            <w:webHidden/>
          </w:rPr>
          <w:instrText xml:space="preserve"> PAGEREF _Toc68862327 \h </w:instrText>
        </w:r>
        <w:r w:rsidR="00092B31">
          <w:rPr>
            <w:noProof/>
            <w:webHidden/>
          </w:rPr>
        </w:r>
        <w:r w:rsidR="00092B31">
          <w:rPr>
            <w:noProof/>
            <w:webHidden/>
          </w:rPr>
          <w:fldChar w:fldCharType="separate"/>
        </w:r>
        <w:r w:rsidR="008C0459">
          <w:rPr>
            <w:noProof/>
            <w:webHidden/>
          </w:rPr>
          <w:t>2</w:t>
        </w:r>
        <w:r w:rsidR="00092B31">
          <w:rPr>
            <w:noProof/>
            <w:webHidden/>
          </w:rPr>
          <w:fldChar w:fldCharType="end"/>
        </w:r>
      </w:hyperlink>
    </w:p>
    <w:p w14:paraId="518C3C14" w14:textId="77777777" w:rsidR="00092B31" w:rsidRDefault="008136F9">
      <w:pPr>
        <w:pStyle w:val="Sisluet1"/>
        <w:tabs>
          <w:tab w:val="left" w:pos="397"/>
        </w:tabs>
        <w:rPr>
          <w:rFonts w:eastAsiaTheme="minorEastAsia" w:cstheme="minorBidi"/>
          <w:sz w:val="22"/>
          <w:lang w:val="en-GB" w:eastAsia="en-GB"/>
        </w:rPr>
      </w:pPr>
      <w:hyperlink w:anchor="_Toc68862328" w:history="1">
        <w:r w:rsidR="00092B31" w:rsidRPr="00745BB2">
          <w:rPr>
            <w:rStyle w:val="Hyperlinkki"/>
          </w:rPr>
          <w:t>4</w:t>
        </w:r>
        <w:r w:rsidR="00092B31">
          <w:rPr>
            <w:rFonts w:eastAsiaTheme="minorEastAsia" w:cstheme="minorBidi"/>
            <w:sz w:val="22"/>
            <w:lang w:val="en-GB" w:eastAsia="en-GB"/>
          </w:rPr>
          <w:tab/>
        </w:r>
        <w:r w:rsidR="00092B31" w:rsidRPr="00745BB2">
          <w:rPr>
            <w:rStyle w:val="Hyperlinkki"/>
          </w:rPr>
          <w:t>Kuvan ja taulukon vaihtoehtoinen teksti</w:t>
        </w:r>
        <w:r w:rsidR="00092B31">
          <w:rPr>
            <w:webHidden/>
          </w:rPr>
          <w:tab/>
        </w:r>
        <w:r w:rsidR="00092B31">
          <w:rPr>
            <w:webHidden/>
          </w:rPr>
          <w:fldChar w:fldCharType="begin"/>
        </w:r>
        <w:r w:rsidR="00092B31">
          <w:rPr>
            <w:webHidden/>
          </w:rPr>
          <w:instrText xml:space="preserve"> PAGEREF _Toc68862328 \h </w:instrText>
        </w:r>
        <w:r w:rsidR="00092B31">
          <w:rPr>
            <w:webHidden/>
          </w:rPr>
        </w:r>
        <w:r w:rsidR="00092B31">
          <w:rPr>
            <w:webHidden/>
          </w:rPr>
          <w:fldChar w:fldCharType="separate"/>
        </w:r>
        <w:r w:rsidR="008C0459">
          <w:rPr>
            <w:webHidden/>
          </w:rPr>
          <w:t>2</w:t>
        </w:r>
        <w:r w:rsidR="00092B31">
          <w:rPr>
            <w:webHidden/>
          </w:rPr>
          <w:fldChar w:fldCharType="end"/>
        </w:r>
      </w:hyperlink>
    </w:p>
    <w:p w14:paraId="0BE9B452" w14:textId="77777777" w:rsidR="00092B31" w:rsidRDefault="008136F9">
      <w:pPr>
        <w:pStyle w:val="Sisluet2"/>
        <w:rPr>
          <w:rFonts w:eastAsiaTheme="minorEastAsia" w:cstheme="minorBidi"/>
          <w:noProof/>
          <w:sz w:val="22"/>
          <w:lang w:val="en-GB" w:eastAsia="en-GB"/>
        </w:rPr>
      </w:pPr>
      <w:hyperlink w:anchor="_Toc68862329" w:history="1">
        <w:r w:rsidR="00092B31" w:rsidRPr="00745BB2">
          <w:rPr>
            <w:rStyle w:val="Hyperlinkki"/>
            <w:noProof/>
          </w:rPr>
          <w:t>4.1</w:t>
        </w:r>
        <w:r w:rsidR="00092B31">
          <w:rPr>
            <w:rFonts w:eastAsiaTheme="minorEastAsia" w:cstheme="minorBidi"/>
            <w:noProof/>
            <w:sz w:val="22"/>
            <w:lang w:val="en-GB" w:eastAsia="en-GB"/>
          </w:rPr>
          <w:tab/>
        </w:r>
        <w:r w:rsidR="00092B31" w:rsidRPr="00745BB2">
          <w:rPr>
            <w:rStyle w:val="Hyperlinkki"/>
            <w:noProof/>
          </w:rPr>
          <w:t>Vaihtoehtoisen tekstin lisääminen kuvalle</w:t>
        </w:r>
        <w:r w:rsidR="00092B31">
          <w:rPr>
            <w:noProof/>
            <w:webHidden/>
          </w:rPr>
          <w:tab/>
        </w:r>
        <w:r w:rsidR="00092B31">
          <w:rPr>
            <w:noProof/>
            <w:webHidden/>
          </w:rPr>
          <w:fldChar w:fldCharType="begin"/>
        </w:r>
        <w:r w:rsidR="00092B31">
          <w:rPr>
            <w:noProof/>
            <w:webHidden/>
          </w:rPr>
          <w:instrText xml:space="preserve"> PAGEREF _Toc68862329 \h </w:instrText>
        </w:r>
        <w:r w:rsidR="00092B31">
          <w:rPr>
            <w:noProof/>
            <w:webHidden/>
          </w:rPr>
        </w:r>
        <w:r w:rsidR="00092B31">
          <w:rPr>
            <w:noProof/>
            <w:webHidden/>
          </w:rPr>
          <w:fldChar w:fldCharType="separate"/>
        </w:r>
        <w:r w:rsidR="008C0459">
          <w:rPr>
            <w:noProof/>
            <w:webHidden/>
          </w:rPr>
          <w:t>2</w:t>
        </w:r>
        <w:r w:rsidR="00092B31">
          <w:rPr>
            <w:noProof/>
            <w:webHidden/>
          </w:rPr>
          <w:fldChar w:fldCharType="end"/>
        </w:r>
      </w:hyperlink>
    </w:p>
    <w:p w14:paraId="1FB7543B" w14:textId="77777777" w:rsidR="00092B31" w:rsidRDefault="008136F9">
      <w:pPr>
        <w:pStyle w:val="Sisluet2"/>
        <w:rPr>
          <w:rFonts w:eastAsiaTheme="minorEastAsia" w:cstheme="minorBidi"/>
          <w:noProof/>
          <w:sz w:val="22"/>
          <w:lang w:val="en-GB" w:eastAsia="en-GB"/>
        </w:rPr>
      </w:pPr>
      <w:hyperlink w:anchor="_Toc68862330" w:history="1">
        <w:r w:rsidR="00092B31" w:rsidRPr="00745BB2">
          <w:rPr>
            <w:rStyle w:val="Hyperlinkki"/>
            <w:noProof/>
          </w:rPr>
          <w:t>4.2</w:t>
        </w:r>
        <w:r w:rsidR="00092B31">
          <w:rPr>
            <w:rFonts w:eastAsiaTheme="minorEastAsia" w:cstheme="minorBidi"/>
            <w:noProof/>
            <w:sz w:val="22"/>
            <w:lang w:val="en-GB" w:eastAsia="en-GB"/>
          </w:rPr>
          <w:tab/>
        </w:r>
        <w:r w:rsidR="00092B31" w:rsidRPr="00745BB2">
          <w:rPr>
            <w:rStyle w:val="Hyperlinkki"/>
            <w:noProof/>
          </w:rPr>
          <w:t>Vaihtoehtoisen tekstin lisääminen taulukolle</w:t>
        </w:r>
        <w:r w:rsidR="00092B31">
          <w:rPr>
            <w:noProof/>
            <w:webHidden/>
          </w:rPr>
          <w:tab/>
        </w:r>
        <w:r w:rsidR="00092B31">
          <w:rPr>
            <w:noProof/>
            <w:webHidden/>
          </w:rPr>
          <w:fldChar w:fldCharType="begin"/>
        </w:r>
        <w:r w:rsidR="00092B31">
          <w:rPr>
            <w:noProof/>
            <w:webHidden/>
          </w:rPr>
          <w:instrText xml:space="preserve"> PAGEREF _Toc68862330 \h </w:instrText>
        </w:r>
        <w:r w:rsidR="00092B31">
          <w:rPr>
            <w:noProof/>
            <w:webHidden/>
          </w:rPr>
        </w:r>
        <w:r w:rsidR="00092B31">
          <w:rPr>
            <w:noProof/>
            <w:webHidden/>
          </w:rPr>
          <w:fldChar w:fldCharType="separate"/>
        </w:r>
        <w:r w:rsidR="008C0459">
          <w:rPr>
            <w:noProof/>
            <w:webHidden/>
          </w:rPr>
          <w:t>2</w:t>
        </w:r>
        <w:r w:rsidR="00092B31">
          <w:rPr>
            <w:noProof/>
            <w:webHidden/>
          </w:rPr>
          <w:fldChar w:fldCharType="end"/>
        </w:r>
      </w:hyperlink>
    </w:p>
    <w:p w14:paraId="572715E0" w14:textId="77777777" w:rsidR="00092B31" w:rsidRDefault="008136F9">
      <w:pPr>
        <w:pStyle w:val="Sisluet1"/>
        <w:tabs>
          <w:tab w:val="left" w:pos="397"/>
        </w:tabs>
        <w:rPr>
          <w:rFonts w:eastAsiaTheme="minorEastAsia" w:cstheme="minorBidi"/>
          <w:sz w:val="22"/>
          <w:lang w:val="en-GB" w:eastAsia="en-GB"/>
        </w:rPr>
      </w:pPr>
      <w:hyperlink w:anchor="_Toc68862331" w:history="1">
        <w:r w:rsidR="00092B31" w:rsidRPr="00745BB2">
          <w:rPr>
            <w:rStyle w:val="Hyperlinkki"/>
          </w:rPr>
          <w:t>5</w:t>
        </w:r>
        <w:r w:rsidR="00092B31">
          <w:rPr>
            <w:rFonts w:eastAsiaTheme="minorEastAsia" w:cstheme="minorBidi"/>
            <w:sz w:val="22"/>
            <w:lang w:val="en-GB" w:eastAsia="en-GB"/>
          </w:rPr>
          <w:tab/>
        </w:r>
        <w:r w:rsidR="00092B31" w:rsidRPr="00745BB2">
          <w:rPr>
            <w:rStyle w:val="Hyperlinkki"/>
          </w:rPr>
          <w:t>Saavutettava asiakirja</w:t>
        </w:r>
        <w:r w:rsidR="00092B31">
          <w:rPr>
            <w:webHidden/>
          </w:rPr>
          <w:tab/>
        </w:r>
        <w:r w:rsidR="00092B31">
          <w:rPr>
            <w:webHidden/>
          </w:rPr>
          <w:fldChar w:fldCharType="begin"/>
        </w:r>
        <w:r w:rsidR="00092B31">
          <w:rPr>
            <w:webHidden/>
          </w:rPr>
          <w:instrText xml:space="preserve"> PAGEREF _Toc68862331 \h </w:instrText>
        </w:r>
        <w:r w:rsidR="00092B31">
          <w:rPr>
            <w:webHidden/>
          </w:rPr>
        </w:r>
        <w:r w:rsidR="00092B31">
          <w:rPr>
            <w:webHidden/>
          </w:rPr>
          <w:fldChar w:fldCharType="separate"/>
        </w:r>
        <w:r w:rsidR="008C0459">
          <w:rPr>
            <w:webHidden/>
          </w:rPr>
          <w:t>2</w:t>
        </w:r>
        <w:r w:rsidR="00092B31">
          <w:rPr>
            <w:webHidden/>
          </w:rPr>
          <w:fldChar w:fldCharType="end"/>
        </w:r>
      </w:hyperlink>
    </w:p>
    <w:p w14:paraId="117F264B" w14:textId="77777777" w:rsidR="00092B31" w:rsidRDefault="008136F9">
      <w:pPr>
        <w:pStyle w:val="Sisluet2"/>
        <w:rPr>
          <w:rFonts w:eastAsiaTheme="minorEastAsia" w:cstheme="minorBidi"/>
          <w:noProof/>
          <w:sz w:val="22"/>
          <w:lang w:val="en-GB" w:eastAsia="en-GB"/>
        </w:rPr>
      </w:pPr>
      <w:hyperlink w:anchor="_Toc68862332" w:history="1">
        <w:r w:rsidR="00092B31" w:rsidRPr="00745BB2">
          <w:rPr>
            <w:rStyle w:val="Hyperlinkki"/>
            <w:noProof/>
          </w:rPr>
          <w:t>5.1</w:t>
        </w:r>
        <w:r w:rsidR="00092B31">
          <w:rPr>
            <w:rFonts w:eastAsiaTheme="minorEastAsia" w:cstheme="minorBidi"/>
            <w:noProof/>
            <w:sz w:val="22"/>
            <w:lang w:val="en-GB" w:eastAsia="en-GB"/>
          </w:rPr>
          <w:tab/>
        </w:r>
        <w:r w:rsidR="00092B31" w:rsidRPr="00745BB2">
          <w:rPr>
            <w:rStyle w:val="Hyperlinkki"/>
            <w:noProof/>
          </w:rPr>
          <w:t>Asiakirjan ominaisuuksien viimeistely</w:t>
        </w:r>
        <w:r w:rsidR="00092B31">
          <w:rPr>
            <w:noProof/>
            <w:webHidden/>
          </w:rPr>
          <w:tab/>
        </w:r>
        <w:r w:rsidR="00092B31">
          <w:rPr>
            <w:noProof/>
            <w:webHidden/>
          </w:rPr>
          <w:fldChar w:fldCharType="begin"/>
        </w:r>
        <w:r w:rsidR="00092B31">
          <w:rPr>
            <w:noProof/>
            <w:webHidden/>
          </w:rPr>
          <w:instrText xml:space="preserve"> PAGEREF _Toc68862332 \h </w:instrText>
        </w:r>
        <w:r w:rsidR="00092B31">
          <w:rPr>
            <w:noProof/>
            <w:webHidden/>
          </w:rPr>
        </w:r>
        <w:r w:rsidR="00092B31">
          <w:rPr>
            <w:noProof/>
            <w:webHidden/>
          </w:rPr>
          <w:fldChar w:fldCharType="separate"/>
        </w:r>
        <w:r w:rsidR="008C0459">
          <w:rPr>
            <w:noProof/>
            <w:webHidden/>
          </w:rPr>
          <w:t>2</w:t>
        </w:r>
        <w:r w:rsidR="00092B31">
          <w:rPr>
            <w:noProof/>
            <w:webHidden/>
          </w:rPr>
          <w:fldChar w:fldCharType="end"/>
        </w:r>
      </w:hyperlink>
    </w:p>
    <w:p w14:paraId="55ECBEA5" w14:textId="77777777" w:rsidR="00092B31" w:rsidRDefault="008136F9">
      <w:pPr>
        <w:pStyle w:val="Sisluet2"/>
        <w:rPr>
          <w:rFonts w:eastAsiaTheme="minorEastAsia" w:cstheme="minorBidi"/>
          <w:noProof/>
          <w:sz w:val="22"/>
          <w:lang w:val="en-GB" w:eastAsia="en-GB"/>
        </w:rPr>
      </w:pPr>
      <w:hyperlink w:anchor="_Toc68862333" w:history="1">
        <w:r w:rsidR="00092B31" w:rsidRPr="00745BB2">
          <w:rPr>
            <w:rStyle w:val="Hyperlinkki"/>
            <w:noProof/>
          </w:rPr>
          <w:t>5.2</w:t>
        </w:r>
        <w:r w:rsidR="00092B31">
          <w:rPr>
            <w:rFonts w:eastAsiaTheme="minorEastAsia" w:cstheme="minorBidi"/>
            <w:noProof/>
            <w:sz w:val="22"/>
            <w:lang w:val="en-GB" w:eastAsia="en-GB"/>
          </w:rPr>
          <w:tab/>
        </w:r>
        <w:r w:rsidR="00092B31" w:rsidRPr="00745BB2">
          <w:rPr>
            <w:rStyle w:val="Hyperlinkki"/>
            <w:noProof/>
          </w:rPr>
          <w:t>Insinöörityön saavutettavuuden tarkistus</w:t>
        </w:r>
        <w:r w:rsidR="00092B31">
          <w:rPr>
            <w:noProof/>
            <w:webHidden/>
          </w:rPr>
          <w:tab/>
        </w:r>
        <w:r w:rsidR="00092B31">
          <w:rPr>
            <w:noProof/>
            <w:webHidden/>
          </w:rPr>
          <w:fldChar w:fldCharType="begin"/>
        </w:r>
        <w:r w:rsidR="00092B31">
          <w:rPr>
            <w:noProof/>
            <w:webHidden/>
          </w:rPr>
          <w:instrText xml:space="preserve"> PAGEREF _Toc68862333 \h </w:instrText>
        </w:r>
        <w:r w:rsidR="00092B31">
          <w:rPr>
            <w:noProof/>
            <w:webHidden/>
          </w:rPr>
        </w:r>
        <w:r w:rsidR="00092B31">
          <w:rPr>
            <w:noProof/>
            <w:webHidden/>
          </w:rPr>
          <w:fldChar w:fldCharType="separate"/>
        </w:r>
        <w:r w:rsidR="008C0459">
          <w:rPr>
            <w:noProof/>
            <w:webHidden/>
          </w:rPr>
          <w:t>2</w:t>
        </w:r>
        <w:r w:rsidR="00092B31">
          <w:rPr>
            <w:noProof/>
            <w:webHidden/>
          </w:rPr>
          <w:fldChar w:fldCharType="end"/>
        </w:r>
      </w:hyperlink>
    </w:p>
    <w:p w14:paraId="765AB101" w14:textId="77777777" w:rsidR="00092B31" w:rsidRDefault="008136F9">
      <w:pPr>
        <w:pStyle w:val="Sisluet2"/>
        <w:rPr>
          <w:rFonts w:eastAsiaTheme="minorEastAsia" w:cstheme="minorBidi"/>
          <w:noProof/>
          <w:sz w:val="22"/>
          <w:lang w:val="en-GB" w:eastAsia="en-GB"/>
        </w:rPr>
      </w:pPr>
      <w:hyperlink w:anchor="_Toc68862334" w:history="1">
        <w:r w:rsidR="00092B31" w:rsidRPr="00745BB2">
          <w:rPr>
            <w:rStyle w:val="Hyperlinkki"/>
            <w:noProof/>
          </w:rPr>
          <w:t>5.3</w:t>
        </w:r>
        <w:r w:rsidR="00092B31">
          <w:rPr>
            <w:rFonts w:eastAsiaTheme="minorEastAsia" w:cstheme="minorBidi"/>
            <w:noProof/>
            <w:sz w:val="22"/>
            <w:lang w:val="en-GB" w:eastAsia="en-GB"/>
          </w:rPr>
          <w:tab/>
        </w:r>
        <w:r w:rsidR="00092B31" w:rsidRPr="00745BB2">
          <w:rPr>
            <w:rStyle w:val="Hyperlinkki"/>
            <w:noProof/>
          </w:rPr>
          <w:t>Word-tiedoston tallentaminen saavutettavaksi PDF-tiedostoksi</w:t>
        </w:r>
        <w:r w:rsidR="00092B31">
          <w:rPr>
            <w:noProof/>
            <w:webHidden/>
          </w:rPr>
          <w:tab/>
        </w:r>
        <w:r w:rsidR="00092B31">
          <w:rPr>
            <w:noProof/>
            <w:webHidden/>
          </w:rPr>
          <w:fldChar w:fldCharType="begin"/>
        </w:r>
        <w:r w:rsidR="00092B31">
          <w:rPr>
            <w:noProof/>
            <w:webHidden/>
          </w:rPr>
          <w:instrText xml:space="preserve"> PAGEREF _Toc68862334 \h </w:instrText>
        </w:r>
        <w:r w:rsidR="00092B31">
          <w:rPr>
            <w:noProof/>
            <w:webHidden/>
          </w:rPr>
        </w:r>
        <w:r w:rsidR="00092B31">
          <w:rPr>
            <w:noProof/>
            <w:webHidden/>
          </w:rPr>
          <w:fldChar w:fldCharType="separate"/>
        </w:r>
        <w:r w:rsidR="008C0459">
          <w:rPr>
            <w:noProof/>
            <w:webHidden/>
          </w:rPr>
          <w:t>2</w:t>
        </w:r>
        <w:r w:rsidR="00092B31">
          <w:rPr>
            <w:noProof/>
            <w:webHidden/>
          </w:rPr>
          <w:fldChar w:fldCharType="end"/>
        </w:r>
      </w:hyperlink>
    </w:p>
    <w:p w14:paraId="1045773E" w14:textId="77777777" w:rsidR="00092B31" w:rsidRDefault="008136F9">
      <w:pPr>
        <w:pStyle w:val="Sisluet1"/>
        <w:rPr>
          <w:rFonts w:eastAsiaTheme="minorEastAsia" w:cstheme="minorBidi"/>
          <w:sz w:val="22"/>
          <w:lang w:val="en-GB" w:eastAsia="en-GB"/>
        </w:rPr>
      </w:pPr>
      <w:hyperlink w:anchor="_Toc68862335" w:history="1">
        <w:r w:rsidR="00092B31" w:rsidRPr="00745BB2">
          <w:rPr>
            <w:rStyle w:val="Hyperlinkki"/>
          </w:rPr>
          <w:t>Lähteet</w:t>
        </w:r>
        <w:r w:rsidR="00092B31">
          <w:rPr>
            <w:webHidden/>
          </w:rPr>
          <w:tab/>
        </w:r>
        <w:r w:rsidR="00092B31">
          <w:rPr>
            <w:webHidden/>
          </w:rPr>
          <w:fldChar w:fldCharType="begin"/>
        </w:r>
        <w:r w:rsidR="00092B31">
          <w:rPr>
            <w:webHidden/>
          </w:rPr>
          <w:instrText xml:space="preserve"> PAGEREF _Toc68862335 \h </w:instrText>
        </w:r>
        <w:r w:rsidR="00092B31">
          <w:rPr>
            <w:webHidden/>
          </w:rPr>
        </w:r>
        <w:r w:rsidR="00092B31">
          <w:rPr>
            <w:webHidden/>
          </w:rPr>
          <w:fldChar w:fldCharType="separate"/>
        </w:r>
        <w:r w:rsidR="008C0459">
          <w:rPr>
            <w:webHidden/>
          </w:rPr>
          <w:t>2</w:t>
        </w:r>
        <w:r w:rsidR="00092B31">
          <w:rPr>
            <w:webHidden/>
          </w:rPr>
          <w:fldChar w:fldCharType="end"/>
        </w:r>
      </w:hyperlink>
    </w:p>
    <w:p w14:paraId="53FC2D02" w14:textId="77777777" w:rsidR="000E6C57" w:rsidRPr="00630072" w:rsidRDefault="00092B31" w:rsidP="00092B31">
      <w:pPr>
        <w:rPr>
          <w:rFonts w:eastAsiaTheme="minorHAnsi" w:cstheme="minorHAnsi"/>
          <w:noProof/>
          <w:lang w:eastAsia="en-US"/>
        </w:rPr>
      </w:pPr>
      <w:r>
        <w:rPr>
          <w:rFonts w:eastAsiaTheme="minorHAnsi" w:cstheme="minorHAnsi"/>
          <w:noProof/>
          <w:sz w:val="22"/>
          <w:szCs w:val="22"/>
          <w:lang w:eastAsia="en-US"/>
        </w:rPr>
        <w:fldChar w:fldCharType="end"/>
      </w:r>
      <w:r w:rsidR="00630072" w:rsidRPr="00630072">
        <w:rPr>
          <w:rFonts w:eastAsiaTheme="minorHAnsi" w:cstheme="minorHAnsi"/>
          <w:noProof/>
          <w:lang w:eastAsia="en-US"/>
        </w:rPr>
        <w:t>Liitteet</w:t>
      </w:r>
    </w:p>
    <w:p w14:paraId="0C579B5E" w14:textId="77777777" w:rsidR="00630072" w:rsidRPr="00630072" w:rsidRDefault="00630072" w:rsidP="00197BD2">
      <w:pPr>
        <w:rPr>
          <w:rFonts w:eastAsiaTheme="minorHAnsi" w:cstheme="minorHAnsi"/>
          <w:noProof/>
          <w:lang w:eastAsia="en-US"/>
        </w:rPr>
      </w:pPr>
      <w:r w:rsidRPr="00630072">
        <w:rPr>
          <w:rFonts w:eastAsiaTheme="minorHAnsi" w:cstheme="minorHAnsi"/>
          <w:noProof/>
          <w:lang w:eastAsia="en-US"/>
        </w:rPr>
        <w:t>Liite 1:</w:t>
      </w:r>
      <w:r>
        <w:rPr>
          <w:rFonts w:eastAsiaTheme="minorHAnsi" w:cstheme="minorHAnsi"/>
          <w:noProof/>
          <w:lang w:eastAsia="en-US"/>
        </w:rPr>
        <w:t xml:space="preserve"> Liitteen nimi</w:t>
      </w:r>
    </w:p>
    <w:p w14:paraId="17F01F5F" w14:textId="77777777" w:rsidR="00630072" w:rsidRPr="00630072" w:rsidRDefault="00630072" w:rsidP="00197BD2">
      <w:pPr>
        <w:rPr>
          <w:rFonts w:eastAsiaTheme="minorHAnsi" w:cstheme="minorHAnsi"/>
          <w:noProof/>
          <w:lang w:eastAsia="en-US"/>
        </w:rPr>
      </w:pPr>
      <w:r w:rsidRPr="00630072">
        <w:rPr>
          <w:rFonts w:eastAsiaTheme="minorHAnsi" w:cstheme="minorHAnsi"/>
          <w:noProof/>
          <w:lang w:eastAsia="en-US"/>
        </w:rPr>
        <w:t>Liite 2:</w:t>
      </w:r>
      <w:r>
        <w:rPr>
          <w:rFonts w:eastAsiaTheme="minorHAnsi" w:cstheme="minorHAnsi"/>
          <w:noProof/>
          <w:lang w:eastAsia="en-US"/>
        </w:rPr>
        <w:t xml:space="preserve"> Liitteen nimi</w:t>
      </w:r>
    </w:p>
    <w:p w14:paraId="71F03828" w14:textId="77777777" w:rsidR="00630072" w:rsidRDefault="00630072" w:rsidP="00197BD2">
      <w:pPr>
        <w:rPr>
          <w:rFonts w:eastAsiaTheme="minorHAnsi" w:cstheme="minorHAnsi"/>
          <w:noProof/>
          <w:sz w:val="22"/>
          <w:szCs w:val="22"/>
          <w:lang w:eastAsia="en-US"/>
        </w:rPr>
      </w:pPr>
    </w:p>
    <w:p w14:paraId="27A73CA9" w14:textId="77777777" w:rsidR="00630072" w:rsidRDefault="00630072" w:rsidP="00197BD2">
      <w:pPr>
        <w:sectPr w:rsidR="00630072" w:rsidSect="001E7CA1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14:paraId="47C6B7A7" w14:textId="77777777" w:rsidR="00CB2679" w:rsidRPr="00157291" w:rsidRDefault="00CB2679" w:rsidP="00157291">
      <w:pPr>
        <w:pStyle w:val="Otsikko1"/>
      </w:pPr>
      <w:bookmarkStart w:id="0" w:name="_Toc68862316"/>
      <w:r w:rsidRPr="00157291">
        <w:lastRenderedPageBreak/>
        <w:t>Johdanto</w:t>
      </w:r>
      <w:bookmarkEnd w:id="0"/>
    </w:p>
    <w:p w14:paraId="2D804DF2" w14:textId="77777777" w:rsidR="00CB2679" w:rsidRPr="008B75F0" w:rsidRDefault="00CB2679" w:rsidP="00CB2679">
      <w:pPr>
        <w:pStyle w:val="Leipteksti1"/>
      </w:pPr>
      <w:r w:rsidRPr="008B75F0">
        <w:t xml:space="preserve">Tähän kirjoitetaan </w:t>
      </w:r>
      <w:r w:rsidRPr="006E6EE8">
        <w:t>johdanto</w:t>
      </w:r>
      <w:r w:rsidR="00113FD2">
        <w:t xml:space="preserve">. </w:t>
      </w:r>
      <w:r w:rsidR="00AE0A73">
        <w:t>I</w:t>
      </w:r>
      <w:r w:rsidR="00113FD2">
        <w:t>nsinööri</w:t>
      </w:r>
      <w:r w:rsidRPr="008B75F0">
        <w:t xml:space="preserve">työn teksti kirjoitetaan </w:t>
      </w:r>
      <w:r w:rsidR="00260130">
        <w:t xml:space="preserve">Leipäteksti-tyylin mukaisesti </w:t>
      </w:r>
      <w:r w:rsidRPr="008B75F0">
        <w:t xml:space="preserve">rivivälillä 1,5. </w:t>
      </w:r>
      <w:r>
        <w:t xml:space="preserve">Vain vasen reuna </w:t>
      </w:r>
      <w:r w:rsidRPr="008B75F0">
        <w:t>tasataan</w:t>
      </w:r>
      <w:r w:rsidR="00113FD2">
        <w:t>,</w:t>
      </w:r>
      <w:r w:rsidRPr="008B75F0">
        <w:t xml:space="preserve"> ja teksti tavutetaan. </w:t>
      </w:r>
      <w:r>
        <w:t>Seuraava kappale aloi</w:t>
      </w:r>
      <w:r w:rsidR="00AD661A">
        <w:t>tetaan painamalla yhden kerran E</w:t>
      </w:r>
      <w:r>
        <w:t>nter-</w:t>
      </w:r>
      <w:r w:rsidR="003E2545">
        <w:t>näppäintä</w:t>
      </w:r>
      <w:r w:rsidRPr="008B75F0">
        <w:t>.</w:t>
      </w:r>
    </w:p>
    <w:p w14:paraId="2E3B134F" w14:textId="77777777" w:rsidR="00CB2679" w:rsidRPr="008B75F0" w:rsidRDefault="00260130" w:rsidP="00CB2679">
      <w:pPr>
        <w:pStyle w:val="Leipteksti1"/>
      </w:pPr>
      <w:r>
        <w:t>K</w:t>
      </w:r>
      <w:r w:rsidR="00CB2679" w:rsidRPr="008B75F0">
        <w:t>ap</w:t>
      </w:r>
      <w:r w:rsidR="00CB2679">
        <w:t>pale alkaa vasemmasta reunasta.</w:t>
      </w:r>
    </w:p>
    <w:p w14:paraId="2B6081BC" w14:textId="77777777" w:rsidR="00CB2679" w:rsidRDefault="00CB2679" w:rsidP="00157291">
      <w:pPr>
        <w:pStyle w:val="Otsikko1"/>
      </w:pPr>
      <w:bookmarkStart w:id="1" w:name="_Toc68862317"/>
      <w:r w:rsidRPr="00454EF5">
        <w:t>Pääluvun otsikko</w:t>
      </w:r>
      <w:bookmarkEnd w:id="1"/>
    </w:p>
    <w:p w14:paraId="305DE071" w14:textId="77777777" w:rsidR="00D6121D" w:rsidRPr="00D6121D" w:rsidRDefault="00D6121D" w:rsidP="00D6121D">
      <w:pPr>
        <w:pStyle w:val="Leipteksti1"/>
      </w:pPr>
      <w:r>
        <w:t>Automaattisesti luotava sisällysluettelo perustuu otsikkotyylien käyttöön. Sisällysluettelo päivitetään valitsemalla koko asiakirja (Ctrl-A) ja napsauttamalla F9.</w:t>
      </w:r>
    </w:p>
    <w:p w14:paraId="1C780C0B" w14:textId="77777777" w:rsidR="00D6121D" w:rsidRPr="00D6121D" w:rsidRDefault="00CB2679" w:rsidP="00D6121D">
      <w:pPr>
        <w:pStyle w:val="Otsikko2"/>
      </w:pPr>
      <w:bookmarkStart w:id="2" w:name="_Toc68862318"/>
      <w:r w:rsidRPr="00157291">
        <w:t>Alaluvun otsikko</w:t>
      </w:r>
      <w:bookmarkEnd w:id="2"/>
    </w:p>
    <w:p w14:paraId="4472D64A" w14:textId="77777777" w:rsidR="00C17C14" w:rsidRDefault="00CB2679" w:rsidP="00CB2679">
      <w:pPr>
        <w:pStyle w:val="Leipteksti1"/>
      </w:pPr>
      <w:r w:rsidRPr="008B75F0">
        <w:t>Otsikon jälkeen tulee tekstiä tai uusi</w:t>
      </w:r>
      <w:r w:rsidR="00113FD2">
        <w:t xml:space="preserve"> alaotsikko. Kuvien </w:t>
      </w:r>
      <w:r w:rsidRPr="008B75F0">
        <w:t>alapuolelle</w:t>
      </w:r>
      <w:r w:rsidR="008D6273">
        <w:t xml:space="preserve"> (kuva 1)</w:t>
      </w:r>
      <w:r w:rsidRPr="008B75F0">
        <w:t xml:space="preserve"> ja taulukkojen yläpuolelle</w:t>
      </w:r>
      <w:r w:rsidR="00806D81">
        <w:t xml:space="preserve"> </w:t>
      </w:r>
      <w:r w:rsidR="005578E3">
        <w:t>(</w:t>
      </w:r>
      <w:r w:rsidR="005578E3">
        <w:fldChar w:fldCharType="begin"/>
      </w:r>
      <w:r w:rsidR="005578E3">
        <w:instrText xml:space="preserve"> REF  _Ref65491267 \* Lower \h </w:instrText>
      </w:r>
      <w:r w:rsidR="005578E3">
        <w:fldChar w:fldCharType="separate"/>
      </w:r>
      <w:r w:rsidR="008C0459" w:rsidRPr="007E3B4B">
        <w:t xml:space="preserve">taulukko </w:t>
      </w:r>
      <w:r w:rsidR="008C0459">
        <w:rPr>
          <w:noProof/>
        </w:rPr>
        <w:t>1</w:t>
      </w:r>
      <w:r w:rsidR="005578E3">
        <w:fldChar w:fldCharType="end"/>
      </w:r>
      <w:r w:rsidR="005578E3">
        <w:t xml:space="preserve">, s. </w:t>
      </w:r>
      <w:r w:rsidR="005578E3">
        <w:fldChar w:fldCharType="begin"/>
      </w:r>
      <w:r w:rsidR="005578E3">
        <w:instrText xml:space="preserve"> PAGEREF _Ref65491280 \h </w:instrText>
      </w:r>
      <w:r w:rsidR="005578E3">
        <w:fldChar w:fldCharType="separate"/>
      </w:r>
      <w:r w:rsidR="008C0459">
        <w:rPr>
          <w:noProof/>
        </w:rPr>
        <w:t>2</w:t>
      </w:r>
      <w:r w:rsidR="005578E3">
        <w:fldChar w:fldCharType="end"/>
      </w:r>
      <w:r w:rsidR="005578E3">
        <w:t xml:space="preserve">) </w:t>
      </w:r>
      <w:r w:rsidRPr="008B75F0">
        <w:t xml:space="preserve">tulee </w:t>
      </w:r>
      <w:r w:rsidR="00260130">
        <w:t>selite</w:t>
      </w:r>
      <w:r w:rsidR="00C17C14">
        <w:t xml:space="preserve">, joka koostuu </w:t>
      </w:r>
      <w:r w:rsidRPr="00DE4A61">
        <w:t>numero</w:t>
      </w:r>
      <w:r w:rsidR="00C17C14">
        <w:t>sta</w:t>
      </w:r>
      <w:r w:rsidRPr="008B75F0">
        <w:t xml:space="preserve">, </w:t>
      </w:r>
      <w:r w:rsidR="00260130">
        <w:t>seli</w:t>
      </w:r>
      <w:r w:rsidRPr="008B75F0">
        <w:t>te</w:t>
      </w:r>
      <w:r w:rsidR="00806D81">
        <w:t>tekstistä</w:t>
      </w:r>
      <w:r w:rsidRPr="008B75F0">
        <w:t xml:space="preserve"> ja tarvittaessa lähdevii</w:t>
      </w:r>
      <w:r w:rsidR="00C17C14">
        <w:t>t</w:t>
      </w:r>
      <w:r w:rsidRPr="008B75F0">
        <w:t>te</w:t>
      </w:r>
      <w:r w:rsidR="00C17C14">
        <w:t>estä</w:t>
      </w:r>
      <w:r w:rsidRPr="008B75F0">
        <w:t>.</w:t>
      </w:r>
      <w:r w:rsidR="00F92C8F">
        <w:t xml:space="preserve"> Kuviin ja taulukoihin viitataan aina niitä edeltävässä tekstissä</w:t>
      </w:r>
      <w:r w:rsidR="00260130">
        <w:t xml:space="preserve"> kuvan tai taulukon numero mainiten</w:t>
      </w:r>
      <w:r w:rsidR="00F92C8F">
        <w:t>.</w:t>
      </w:r>
    </w:p>
    <w:p w14:paraId="0493BBFD" w14:textId="77777777" w:rsidR="00806D81" w:rsidRDefault="009300FC" w:rsidP="00806D81">
      <w:pPr>
        <w:pStyle w:val="Leipteksti1"/>
        <w:keepNext/>
        <w:spacing w:before="240"/>
      </w:pPr>
      <w:r>
        <w:rPr>
          <w:noProof/>
          <w:lang w:eastAsia="fi-FI"/>
        </w:rPr>
        <w:drawing>
          <wp:inline distT="0" distB="0" distL="0" distR="0" wp14:anchorId="2A0DCB7D" wp14:editId="6E4433BA">
            <wp:extent cx="5400040" cy="2150745"/>
            <wp:effectExtent l="0" t="0" r="0" b="1905"/>
            <wp:docPr id="7" name="Kuva 7" descr="Käsitemalli sisältää Auto-, Työntekijä-, Osasto- ja Postinumeroalue-yksilötyypit. Auto- ja Työntekijä-tyyppien välillä on Hallussa-niminen yhteystyyppi. Työntekijä- ja Osasto-tyyppien välillä on Työskentelee-niminen yhteystyyppi, ja Työntekijä- ja Postinumeroalue-tyyppien välillä on Asuu-niminen yhteystyyppi. Kaikkien yhteystyyppien lukumäärärajoitteena on monen suhde yhteen. Kuvaan on myös merkitty yksilötyyppien ominaisuud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89FD" w14:textId="77777777" w:rsidR="00806D81" w:rsidRPr="00473F46" w:rsidRDefault="00806D81" w:rsidP="00473F46">
      <w:pPr>
        <w:pStyle w:val="Kuvaotsikko"/>
      </w:pPr>
      <w:bookmarkStart w:id="3" w:name="_Ref64375949"/>
      <w:r w:rsidRPr="00473F46">
        <w:t xml:space="preserve">Kuva </w:t>
      </w:r>
      <w:fldSimple w:instr=" SEQ Kuva \* ARABIC ">
        <w:r w:rsidR="008C0459">
          <w:rPr>
            <w:noProof/>
          </w:rPr>
          <w:t>1</w:t>
        </w:r>
      </w:fldSimple>
      <w:bookmarkEnd w:id="3"/>
      <w:r w:rsidRPr="00473F46">
        <w:t>. Työntekijätietokannan perustana oleva käsitemalli.</w:t>
      </w:r>
    </w:p>
    <w:p w14:paraId="2D7D87C7" w14:textId="77777777" w:rsidR="00806D81" w:rsidRDefault="00806D81" w:rsidP="00FB7711">
      <w:pPr>
        <w:pStyle w:val="Leipteksti1"/>
      </w:pPr>
      <w:r>
        <w:lastRenderedPageBreak/>
        <w:t>Auto</w:t>
      </w:r>
      <w:r w:rsidR="00F23030">
        <w:t xml:space="preserve">maattisesti numeroidun </w:t>
      </w:r>
      <w:r w:rsidR="00F23030" w:rsidRPr="00473F46">
        <w:t>kuvaselit</w:t>
      </w:r>
      <w:r w:rsidRPr="00473F46">
        <w:t>teen</w:t>
      </w:r>
      <w:r>
        <w:t xml:space="preserve"> voi lisätä napsauttamalla kuvaa hiiren kakkospainikkeella ja valitsemalla Lisää otsikko. Täytä tiedot avautuvassa valintaikkunassa. </w:t>
      </w:r>
      <w:r>
        <w:fldChar w:fldCharType="begin"/>
      </w:r>
      <w:r>
        <w:instrText xml:space="preserve"> REF _Ref63859983 \h </w:instrText>
      </w:r>
      <w:r>
        <w:fldChar w:fldCharType="separate"/>
      </w:r>
      <w:r w:rsidR="008C0459" w:rsidRPr="00473F46">
        <w:t xml:space="preserve">Kuva </w:t>
      </w:r>
      <w:r w:rsidR="008C0459">
        <w:rPr>
          <w:noProof/>
        </w:rPr>
        <w:t>2</w:t>
      </w:r>
      <w:r>
        <w:fldChar w:fldCharType="end"/>
      </w:r>
      <w:r w:rsidR="00F23030">
        <w:t xml:space="preserve"> havainnollistaa kuvaselit</w:t>
      </w:r>
      <w:r>
        <w:t>teen tietojen syöttöä.</w:t>
      </w:r>
    </w:p>
    <w:p w14:paraId="43CEA11A" w14:textId="77777777" w:rsidR="00C17C14" w:rsidRDefault="00806D81" w:rsidP="00C17C14">
      <w:pPr>
        <w:pStyle w:val="Leipteksti1"/>
        <w:keepNext/>
      </w:pPr>
      <w:r>
        <w:rPr>
          <w:noProof/>
          <w:lang w:eastAsia="fi-FI"/>
        </w:rPr>
        <w:drawing>
          <wp:inline distT="0" distB="0" distL="0" distR="0" wp14:anchorId="4981650D" wp14:editId="040E6E94">
            <wp:extent cx="4743261" cy="3221502"/>
            <wp:effectExtent l="0" t="0" r="635" b="0"/>
            <wp:docPr id="10" name="Kuva 10" descr="Valintaikkuna, jossa määritetään kuvan seli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8562" cy="322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4B0B" w14:textId="77777777" w:rsidR="00C17C14" w:rsidRPr="00473F46" w:rsidRDefault="00C17C14" w:rsidP="00473F46">
      <w:pPr>
        <w:pStyle w:val="Kuvaotsikko"/>
      </w:pPr>
      <w:bookmarkStart w:id="4" w:name="_Ref63859983"/>
      <w:r w:rsidRPr="00473F46">
        <w:t xml:space="preserve">Kuva </w:t>
      </w:r>
      <w:fldSimple w:instr=" SEQ Kuva \* ARABIC ">
        <w:r w:rsidR="008C0459">
          <w:rPr>
            <w:noProof/>
          </w:rPr>
          <w:t>2</w:t>
        </w:r>
      </w:fldSimple>
      <w:bookmarkEnd w:id="4"/>
      <w:r w:rsidR="00806D81" w:rsidRPr="00473F46">
        <w:t>. Kuvasel</w:t>
      </w:r>
      <w:r w:rsidR="00F23030" w:rsidRPr="00473F46">
        <w:t>it</w:t>
      </w:r>
      <w:r w:rsidR="00806D81" w:rsidRPr="00473F46">
        <w:t>teen</w:t>
      </w:r>
      <w:r w:rsidRPr="00473F46">
        <w:t xml:space="preserve"> tietojen syöttäminen Lisää otsikko -toiminnolla</w:t>
      </w:r>
      <w:r w:rsidR="00806D81" w:rsidRPr="00473F46">
        <w:t>.</w:t>
      </w:r>
    </w:p>
    <w:p w14:paraId="57D6D4B7" w14:textId="77777777" w:rsidR="00CB2679" w:rsidRDefault="00113FD2" w:rsidP="00CB2679">
      <w:pPr>
        <w:pStyle w:val="Leipteksti1"/>
      </w:pPr>
      <w:r>
        <w:t>Kuvan</w:t>
      </w:r>
      <w:r w:rsidR="00CB2679" w:rsidRPr="008B75F0">
        <w:t xml:space="preserve"> tai taulukon jälkeen t</w:t>
      </w:r>
      <w:r>
        <w:t>ulee tekstiä ennen uutta kuvaa</w:t>
      </w:r>
      <w:r w:rsidR="00CB2679" w:rsidRPr="008B75F0">
        <w:t xml:space="preserve"> tai taulukkoa tai seuraavaa otsikkoa.</w:t>
      </w:r>
    </w:p>
    <w:p w14:paraId="67AB43A6" w14:textId="77777777" w:rsidR="006C36AC" w:rsidRPr="00A415C6" w:rsidRDefault="006C36AC" w:rsidP="000C5903">
      <w:pPr>
        <w:pStyle w:val="Otsikko2"/>
      </w:pPr>
      <w:bookmarkStart w:id="5" w:name="_Toc68862319"/>
      <w:r w:rsidRPr="00A415C6">
        <w:t>Alaluvun otsikko</w:t>
      </w:r>
      <w:bookmarkEnd w:id="5"/>
    </w:p>
    <w:p w14:paraId="304F28F9" w14:textId="77777777" w:rsidR="006C36AC" w:rsidRDefault="006C36AC" w:rsidP="006C36AC">
      <w:pPr>
        <w:pStyle w:val="Leipteksti1"/>
      </w:pPr>
      <w:r w:rsidRPr="008B75F0">
        <w:t>Otsikon jälkeen tulee tekstiä tai uusi alaotsikko.</w:t>
      </w:r>
    </w:p>
    <w:p w14:paraId="67E3A0FC" w14:textId="77777777" w:rsidR="00CB2679" w:rsidRPr="002313E0" w:rsidRDefault="002313E0" w:rsidP="00157291">
      <w:pPr>
        <w:pStyle w:val="Otsikko1"/>
      </w:pPr>
      <w:bookmarkStart w:id="6" w:name="_Toc68862320"/>
      <w:r>
        <w:lastRenderedPageBreak/>
        <w:t>A</w:t>
      </w:r>
      <w:r w:rsidRPr="002313E0">
        <w:t>siakirja</w:t>
      </w:r>
      <w:r>
        <w:t>n</w:t>
      </w:r>
      <w:r w:rsidRPr="002313E0">
        <w:t xml:space="preserve"> rakenteet</w:t>
      </w:r>
      <w:bookmarkEnd w:id="6"/>
    </w:p>
    <w:p w14:paraId="22A3DD28" w14:textId="77777777" w:rsidR="00CB2679" w:rsidRPr="00456814" w:rsidRDefault="002313E0" w:rsidP="000C5903">
      <w:pPr>
        <w:pStyle w:val="Otsikko2"/>
      </w:pPr>
      <w:bookmarkStart w:id="7" w:name="_Toc68862321"/>
      <w:r>
        <w:t>Tauluk</w:t>
      </w:r>
      <w:r w:rsidR="00210DD1">
        <w:t>ot</w:t>
      </w:r>
      <w:bookmarkEnd w:id="7"/>
    </w:p>
    <w:p w14:paraId="036819CE" w14:textId="77777777" w:rsidR="00CB2679" w:rsidRDefault="00CB2679" w:rsidP="00CB2679">
      <w:pPr>
        <w:pStyle w:val="Leipteksti1"/>
      </w:pPr>
      <w:r w:rsidRPr="008B75F0">
        <w:t>Otsikon jälkeen tulee tekstiä tai uusi alaotsikko</w:t>
      </w:r>
      <w:r w:rsidR="005578E3">
        <w:t xml:space="preserve">. </w:t>
      </w:r>
      <w:r w:rsidR="005578E3">
        <w:fldChar w:fldCharType="begin"/>
      </w:r>
      <w:r w:rsidR="005578E3">
        <w:instrText xml:space="preserve"> REF _Ref65491267 \h </w:instrText>
      </w:r>
      <w:r w:rsidR="005578E3">
        <w:fldChar w:fldCharType="separate"/>
      </w:r>
      <w:r w:rsidR="008C0459" w:rsidRPr="007E3B4B">
        <w:t xml:space="preserve">Taulukko </w:t>
      </w:r>
      <w:r w:rsidR="008C0459">
        <w:rPr>
          <w:noProof/>
        </w:rPr>
        <w:t>1</w:t>
      </w:r>
      <w:r w:rsidR="005578E3">
        <w:fldChar w:fldCharType="end"/>
      </w:r>
      <w:r w:rsidR="00234216">
        <w:t xml:space="preserve"> </w:t>
      </w:r>
      <w:r w:rsidR="003A3D25">
        <w:t>on esimerkki tekstinkäsittelyohjelmalla tehdystä taulukosta.</w:t>
      </w:r>
      <w:r w:rsidR="00234216">
        <w:t xml:space="preserve"> Taulukon sisällössä käytetään </w:t>
      </w:r>
      <w:r w:rsidR="00275AF3">
        <w:t xml:space="preserve">Taulukkoteksti-tyyliä </w:t>
      </w:r>
      <w:r w:rsidR="00234216">
        <w:t xml:space="preserve">tiiviin välistyksen </w:t>
      </w:r>
      <w:r w:rsidR="00275AF3">
        <w:t>saavuttamiseksi</w:t>
      </w:r>
      <w:r w:rsidR="00234216">
        <w:t>.</w:t>
      </w:r>
      <w:r w:rsidR="008C72F6">
        <w:t xml:space="preserve"> Taulukon otsikkorivissä käytetään Taulukon otsikkorivi -tyyliä.</w:t>
      </w:r>
    </w:p>
    <w:p w14:paraId="4BB2B83F" w14:textId="77777777" w:rsidR="00554287" w:rsidRPr="007E3B4B" w:rsidRDefault="00554287" w:rsidP="007E3B4B">
      <w:pPr>
        <w:pStyle w:val="Taulukonselite"/>
      </w:pPr>
      <w:bookmarkStart w:id="8" w:name="_Ref65491267"/>
      <w:bookmarkStart w:id="9" w:name="_Ref65491280"/>
      <w:r w:rsidRPr="007E3B4B">
        <w:t xml:space="preserve">Taulukko </w:t>
      </w:r>
      <w:fldSimple w:instr=" SEQ Taulukko \* ARABIC ">
        <w:r w:rsidR="008C0459">
          <w:rPr>
            <w:noProof/>
          </w:rPr>
          <w:t>1</w:t>
        </w:r>
      </w:fldSimple>
      <w:bookmarkEnd w:id="8"/>
      <w:r w:rsidRPr="007E3B4B">
        <w:t>. Lajittelualgoritmien keskimääräiset mitatut suoritusajat.</w:t>
      </w:r>
      <w:bookmarkEnd w:id="9"/>
    </w:p>
    <w:tbl>
      <w:tblPr>
        <w:tblStyle w:val="TaulukkoRuudukko"/>
        <w:tblW w:w="0" w:type="auto"/>
        <w:tblLook w:val="04A0" w:firstRow="1" w:lastRow="0" w:firstColumn="1" w:lastColumn="0" w:noHBand="0" w:noVBand="1"/>
        <w:tblDescription w:val="Taulukko esittää kolmen algoritmin keskimääräiset suoritusajat kahdessa eri skenaariossa. Algoritmit ovat kuplalajittelu, quicksort ja lisäyslajittelu. Quicksort on nopein kummassakin skenaariossa."/>
      </w:tblPr>
      <w:tblGrid>
        <w:gridCol w:w="2831"/>
        <w:gridCol w:w="2831"/>
        <w:gridCol w:w="2832"/>
      </w:tblGrid>
      <w:tr w:rsidR="00793F71" w14:paraId="3A7E3867" w14:textId="77777777" w:rsidTr="00F14415">
        <w:trPr>
          <w:tblHeader/>
        </w:trPr>
        <w:tc>
          <w:tcPr>
            <w:tcW w:w="2831" w:type="dxa"/>
          </w:tcPr>
          <w:p w14:paraId="22531C82" w14:textId="77777777" w:rsidR="00793F71" w:rsidRPr="008C72F6" w:rsidRDefault="00793F71" w:rsidP="008C72F6">
            <w:pPr>
              <w:pStyle w:val="Taulukonotsikkorivi"/>
            </w:pPr>
            <w:r w:rsidRPr="008C72F6">
              <w:t>Algoritmi</w:t>
            </w:r>
          </w:p>
        </w:tc>
        <w:tc>
          <w:tcPr>
            <w:tcW w:w="2831" w:type="dxa"/>
          </w:tcPr>
          <w:p w14:paraId="697975F9" w14:textId="77777777" w:rsidR="00793F71" w:rsidRPr="008C72F6" w:rsidRDefault="00793F71" w:rsidP="00473F46">
            <w:pPr>
              <w:pStyle w:val="Taulukonotsikkorivi"/>
              <w:jc w:val="right"/>
            </w:pPr>
            <w:r w:rsidRPr="008C72F6">
              <w:t>Keskimääräinen suoritusaika</w:t>
            </w:r>
            <w:r w:rsidR="00F14415" w:rsidRPr="008C72F6">
              <w:t xml:space="preserve"> (skenaario 1)</w:t>
            </w:r>
          </w:p>
        </w:tc>
        <w:tc>
          <w:tcPr>
            <w:tcW w:w="2832" w:type="dxa"/>
          </w:tcPr>
          <w:p w14:paraId="73AFCDFC" w14:textId="77777777" w:rsidR="00793F71" w:rsidRPr="008C72F6" w:rsidRDefault="00F14415" w:rsidP="00473F46">
            <w:pPr>
              <w:pStyle w:val="Taulukonotsikkorivi"/>
              <w:jc w:val="right"/>
            </w:pPr>
            <w:r w:rsidRPr="008C72F6">
              <w:t>Keskimääräinen suoritusaika (skenaario 2)</w:t>
            </w:r>
          </w:p>
        </w:tc>
      </w:tr>
      <w:tr w:rsidR="00793F71" w14:paraId="26B0AC40" w14:textId="77777777" w:rsidTr="00793F71">
        <w:tc>
          <w:tcPr>
            <w:tcW w:w="2831" w:type="dxa"/>
          </w:tcPr>
          <w:p w14:paraId="1746AB00" w14:textId="77777777" w:rsidR="00793F71" w:rsidRDefault="00793F71" w:rsidP="00234216">
            <w:pPr>
              <w:pStyle w:val="Taulukkoteksti"/>
            </w:pPr>
            <w:r>
              <w:t>Kuplalajittelu</w:t>
            </w:r>
          </w:p>
        </w:tc>
        <w:tc>
          <w:tcPr>
            <w:tcW w:w="2831" w:type="dxa"/>
          </w:tcPr>
          <w:p w14:paraId="0D1AE1D7" w14:textId="77777777" w:rsidR="00793F71" w:rsidRDefault="00793F71" w:rsidP="00473F46">
            <w:pPr>
              <w:pStyle w:val="Taulukkoteksti"/>
              <w:jc w:val="right"/>
            </w:pPr>
            <w:r>
              <w:t>1</w:t>
            </w:r>
            <w:r w:rsidR="00B469FB">
              <w:t xml:space="preserve"> </w:t>
            </w:r>
            <w:r>
              <w:t>420 ms</w:t>
            </w:r>
          </w:p>
        </w:tc>
        <w:tc>
          <w:tcPr>
            <w:tcW w:w="2832" w:type="dxa"/>
          </w:tcPr>
          <w:p w14:paraId="5B56A97B" w14:textId="77777777" w:rsidR="00793F71" w:rsidRDefault="00F14415" w:rsidP="00473F46">
            <w:pPr>
              <w:pStyle w:val="Taulukkoteksti"/>
              <w:jc w:val="right"/>
            </w:pPr>
            <w:r>
              <w:t>13</w:t>
            </w:r>
            <w:r w:rsidR="00B469FB">
              <w:t xml:space="preserve"> </w:t>
            </w:r>
            <w:r>
              <w:t>700 ms</w:t>
            </w:r>
          </w:p>
        </w:tc>
      </w:tr>
      <w:tr w:rsidR="00793F71" w14:paraId="5F7495D2" w14:textId="77777777" w:rsidTr="00793F71">
        <w:tc>
          <w:tcPr>
            <w:tcW w:w="2831" w:type="dxa"/>
          </w:tcPr>
          <w:p w14:paraId="62CCE18C" w14:textId="77777777" w:rsidR="00793F71" w:rsidRDefault="00793F71" w:rsidP="00234216">
            <w:pPr>
              <w:pStyle w:val="Taulukkoteksti"/>
            </w:pPr>
            <w:proofErr w:type="spellStart"/>
            <w:r>
              <w:t>Quicksort</w:t>
            </w:r>
            <w:proofErr w:type="spellEnd"/>
          </w:p>
        </w:tc>
        <w:tc>
          <w:tcPr>
            <w:tcW w:w="2831" w:type="dxa"/>
          </w:tcPr>
          <w:p w14:paraId="68F5B0F1" w14:textId="77777777" w:rsidR="00793F71" w:rsidRDefault="00793F71" w:rsidP="00473F46">
            <w:pPr>
              <w:pStyle w:val="Taulukkoteksti"/>
              <w:jc w:val="right"/>
            </w:pPr>
            <w:r>
              <w:t>175 ms</w:t>
            </w:r>
          </w:p>
        </w:tc>
        <w:tc>
          <w:tcPr>
            <w:tcW w:w="2832" w:type="dxa"/>
          </w:tcPr>
          <w:p w14:paraId="3491FBC5" w14:textId="77777777" w:rsidR="00793F71" w:rsidRDefault="00F14415" w:rsidP="00473F46">
            <w:pPr>
              <w:pStyle w:val="Taulukkoteksti"/>
              <w:jc w:val="right"/>
            </w:pPr>
            <w:r>
              <w:t>548 ms</w:t>
            </w:r>
          </w:p>
        </w:tc>
      </w:tr>
      <w:tr w:rsidR="00793F71" w14:paraId="44FBB322" w14:textId="77777777" w:rsidTr="00793F71">
        <w:tc>
          <w:tcPr>
            <w:tcW w:w="2831" w:type="dxa"/>
          </w:tcPr>
          <w:p w14:paraId="16A490A7" w14:textId="77777777" w:rsidR="00793F71" w:rsidRDefault="00793F71" w:rsidP="00234216">
            <w:pPr>
              <w:pStyle w:val="Taulukkoteksti"/>
            </w:pPr>
            <w:r>
              <w:t>Lisäyslajittelu</w:t>
            </w:r>
          </w:p>
        </w:tc>
        <w:tc>
          <w:tcPr>
            <w:tcW w:w="2831" w:type="dxa"/>
          </w:tcPr>
          <w:p w14:paraId="424E17B5" w14:textId="77777777" w:rsidR="00793F71" w:rsidRDefault="00793F71" w:rsidP="00473F46">
            <w:pPr>
              <w:pStyle w:val="Taulukkoteksti"/>
              <w:jc w:val="right"/>
            </w:pPr>
            <w:r>
              <w:t>1</w:t>
            </w:r>
            <w:r w:rsidR="00B469FB">
              <w:t xml:space="preserve"> </w:t>
            </w:r>
            <w:r>
              <w:t>080 ms</w:t>
            </w:r>
          </w:p>
        </w:tc>
        <w:tc>
          <w:tcPr>
            <w:tcW w:w="2832" w:type="dxa"/>
          </w:tcPr>
          <w:p w14:paraId="48F047B4" w14:textId="77777777" w:rsidR="00793F71" w:rsidRDefault="00F14415" w:rsidP="00473F46">
            <w:pPr>
              <w:pStyle w:val="Taulukkoteksti"/>
              <w:jc w:val="right"/>
            </w:pPr>
            <w:r>
              <w:t>9</w:t>
            </w:r>
            <w:r w:rsidR="00B469FB">
              <w:t xml:space="preserve"> </w:t>
            </w:r>
            <w:r>
              <w:t>300 ms</w:t>
            </w:r>
          </w:p>
        </w:tc>
      </w:tr>
    </w:tbl>
    <w:p w14:paraId="07140B07" w14:textId="77777777" w:rsidR="00793F71" w:rsidRDefault="00793F71" w:rsidP="00EA4146"/>
    <w:p w14:paraId="26F7BFB2" w14:textId="77777777" w:rsidR="003A3D25" w:rsidRDefault="00113FD2" w:rsidP="00CB2679">
      <w:pPr>
        <w:pStyle w:val="Leipteksti1"/>
      </w:pPr>
      <w:r>
        <w:t>Kuva</w:t>
      </w:r>
      <w:r w:rsidR="00CB2679" w:rsidRPr="008B75F0">
        <w:t>n tai taulukon jälkeen t</w:t>
      </w:r>
      <w:r>
        <w:t>ulee tekstiä ennen uutta kuvaa</w:t>
      </w:r>
      <w:r w:rsidR="00CB2679" w:rsidRPr="008B75F0">
        <w:t xml:space="preserve"> tai taulukkoa tai seuraavaa otsikkoa.</w:t>
      </w:r>
    </w:p>
    <w:p w14:paraId="0981D354" w14:textId="77777777" w:rsidR="00C17C14" w:rsidRDefault="00F14415" w:rsidP="00CB2679">
      <w:pPr>
        <w:pStyle w:val="Leipteksti1"/>
      </w:pPr>
      <w:r>
        <w:fldChar w:fldCharType="begin"/>
      </w:r>
      <w:r>
        <w:instrText xml:space="preserve"> REF _Ref63861395 \h </w:instrText>
      </w:r>
      <w:r>
        <w:fldChar w:fldCharType="separate"/>
      </w:r>
      <w:r w:rsidR="008C0459">
        <w:t xml:space="preserve">Kuva </w:t>
      </w:r>
      <w:r w:rsidR="008C0459">
        <w:rPr>
          <w:noProof/>
        </w:rPr>
        <w:t>3</w:t>
      </w:r>
      <w:r>
        <w:fldChar w:fldCharType="end"/>
      </w:r>
      <w:r w:rsidR="00C17C14">
        <w:t xml:space="preserve"> e</w:t>
      </w:r>
      <w:r>
        <w:t>sittää</w:t>
      </w:r>
      <w:r w:rsidR="003A3D25">
        <w:t>, kuinka</w:t>
      </w:r>
      <w:r>
        <w:t xml:space="preserve"> taulukon</w:t>
      </w:r>
      <w:r w:rsidR="003A3D25">
        <w:t xml:space="preserve"> yläpuolelle tehtävä </w:t>
      </w:r>
      <w:r w:rsidR="00F23030">
        <w:t>seli</w:t>
      </w:r>
      <w:r w:rsidR="00932BE3">
        <w:t>te</w:t>
      </w:r>
      <w:r w:rsidR="003A3D25">
        <w:t xml:space="preserve"> laaditaan. Kuvan v</w:t>
      </w:r>
      <w:r w:rsidR="00C17C14">
        <w:t xml:space="preserve">alintaikkuna ilmestyy napsauttamalla taulukon vasemman yläkulman tuntumassa olevaa neliönmuotoista taulukonvalitsinta hiiren kakkospainikkeella ja valitsemalla </w:t>
      </w:r>
      <w:r>
        <w:t>Lisää otsikko.</w:t>
      </w:r>
    </w:p>
    <w:p w14:paraId="5494F1D1" w14:textId="77777777" w:rsidR="00F14415" w:rsidRDefault="00065B77" w:rsidP="00F14415">
      <w:pPr>
        <w:pStyle w:val="Leipteksti1"/>
        <w:keepNext/>
      </w:pPr>
      <w:r>
        <w:rPr>
          <w:noProof/>
          <w:lang w:eastAsia="fi-FI"/>
        </w:rPr>
        <w:lastRenderedPageBreak/>
        <w:drawing>
          <wp:inline distT="0" distB="0" distL="0" distR="0" wp14:anchorId="38B4E8DA" wp14:editId="0F55B8CF">
            <wp:extent cx="4163298" cy="2827606"/>
            <wp:effectExtent l="0" t="0" r="8890" b="0"/>
            <wp:docPr id="15" name="Kuva 15" descr="Valintaikkuna, jossa määritetään taulukon se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4258" cy="28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B085" w14:textId="77777777" w:rsidR="00F14415" w:rsidRDefault="00F14415" w:rsidP="00473F46">
      <w:pPr>
        <w:pStyle w:val="Kuvaotsikko"/>
      </w:pPr>
      <w:bookmarkStart w:id="10" w:name="_Ref63861395"/>
      <w:r>
        <w:t xml:space="preserve">Kuva </w:t>
      </w:r>
      <w:fldSimple w:instr=" SEQ Kuva \* ARABIC ">
        <w:r w:rsidR="008C0459">
          <w:rPr>
            <w:noProof/>
          </w:rPr>
          <w:t>3</w:t>
        </w:r>
      </w:fldSimple>
      <w:bookmarkEnd w:id="10"/>
      <w:r w:rsidR="00806D81">
        <w:t>.</w:t>
      </w:r>
      <w:r>
        <w:t xml:space="preserve"> Taulukon </w:t>
      </w:r>
      <w:r w:rsidR="00F23030">
        <w:t>selit</w:t>
      </w:r>
      <w:r w:rsidR="00065B77">
        <w:t>teen tiet</w:t>
      </w:r>
      <w:r>
        <w:t>ojen syöttäminen Lisää otsikko -toiminnolla</w:t>
      </w:r>
      <w:r w:rsidR="00806D81">
        <w:t>.</w:t>
      </w:r>
    </w:p>
    <w:p w14:paraId="3539D71A" w14:textId="77777777" w:rsidR="00554287" w:rsidRDefault="00554287" w:rsidP="009D7050">
      <w:pPr>
        <w:pStyle w:val="Leipteksti1"/>
        <w:rPr>
          <w:lang w:eastAsia="fi-FI"/>
        </w:rPr>
      </w:pPr>
      <w:r>
        <w:rPr>
          <w:lang w:eastAsia="fi-FI"/>
        </w:rPr>
        <w:t>Kun taulukon selite on luotu edellä kuvatulla tavalla, vaihda sen tyyliksi Taulukon selite.</w:t>
      </w:r>
    </w:p>
    <w:p w14:paraId="06FDD2CC" w14:textId="77777777" w:rsidR="002655B4" w:rsidRPr="002655B4" w:rsidRDefault="00113FD2" w:rsidP="000C5903">
      <w:pPr>
        <w:pStyle w:val="Otsikko3"/>
      </w:pPr>
      <w:bookmarkStart w:id="11" w:name="_Toc68862322"/>
      <w:r>
        <w:t>Taulukon tekeminen</w:t>
      </w:r>
      <w:r w:rsidR="002655B4" w:rsidRPr="002655B4">
        <w:t xml:space="preserve"> </w:t>
      </w:r>
      <w:proofErr w:type="spellStart"/>
      <w:r w:rsidR="002655B4" w:rsidRPr="002655B4">
        <w:t>Wordissä</w:t>
      </w:r>
      <w:bookmarkEnd w:id="11"/>
      <w:proofErr w:type="spellEnd"/>
    </w:p>
    <w:p w14:paraId="528C8120" w14:textId="77777777" w:rsidR="00A43B95" w:rsidRDefault="002655B4" w:rsidP="00FF5B01">
      <w:pPr>
        <w:pStyle w:val="Leipteksti1"/>
      </w:pPr>
      <w:r w:rsidRPr="002655B4">
        <w:t xml:space="preserve">Tee taulukot Wordin Lisää taulukko </w:t>
      </w:r>
      <w:r w:rsidR="006A1B65">
        <w:t>-</w:t>
      </w:r>
      <w:r w:rsidRPr="002655B4">
        <w:t>komennon avulla. Älä käytä taulukosta tehtyä kuvaa, sillä apuvälineet eivät pysty tulkitsemaan kuvaa. Tee taulukoille otsikkorivi ja varmista, että taulukkojen solujen sisältö on luettavissa järkevässä järjestyksessä.</w:t>
      </w:r>
    </w:p>
    <w:p w14:paraId="7342781F" w14:textId="77777777" w:rsidR="00C17C14" w:rsidRPr="002655B4" w:rsidRDefault="00C17C14" w:rsidP="00CF5DC8">
      <w:pPr>
        <w:pStyle w:val="Leiptekstiennenlainaustatailuetelmaa"/>
      </w:pPr>
      <w:r w:rsidRPr="002655B4">
        <w:t>Kun olet luonut taulukon, merkitse taulukon ylin rivi otsikkoriviksi seuraavasti:</w:t>
      </w:r>
    </w:p>
    <w:p w14:paraId="580732C0" w14:textId="77777777" w:rsidR="00C17C14" w:rsidRPr="002655B4" w:rsidRDefault="00C17C14" w:rsidP="00C17C14">
      <w:pPr>
        <w:pStyle w:val="Leipteksti1"/>
        <w:numPr>
          <w:ilvl w:val="0"/>
          <w:numId w:val="15"/>
        </w:numPr>
      </w:pPr>
      <w:r w:rsidRPr="002655B4">
        <w:t xml:space="preserve">Laita </w:t>
      </w:r>
      <w:r w:rsidR="00606EAF">
        <w:t>kohdistin</w:t>
      </w:r>
      <w:r w:rsidRPr="002655B4">
        <w:t xml:space="preserve"> taulukon ylimmälle riville, jotta saat taulukkotyökalut näkyviin Wordin komentoriville.</w:t>
      </w:r>
    </w:p>
    <w:p w14:paraId="2732C266" w14:textId="77777777" w:rsidR="00C17C14" w:rsidRPr="002655B4" w:rsidRDefault="00C17C14" w:rsidP="00C17C14">
      <w:pPr>
        <w:pStyle w:val="Leipteksti1"/>
        <w:numPr>
          <w:ilvl w:val="0"/>
          <w:numId w:val="15"/>
        </w:numPr>
      </w:pPr>
      <w:r w:rsidRPr="002655B4">
        <w:t>Valitse Taulukkotyökaluista Asettelu ja valitse päälle valinta Toista otsikkorivit.</w:t>
      </w:r>
    </w:p>
    <w:p w14:paraId="615883F1" w14:textId="77777777" w:rsidR="00C17C14" w:rsidRDefault="00065B77" w:rsidP="00C17C14">
      <w:pPr>
        <w:pStyle w:val="Leipteksti1"/>
      </w:pPr>
      <w:r>
        <w:t>Näin tehty taulukon otsikkorivi parantaa saavutettavuutta.</w:t>
      </w:r>
    </w:p>
    <w:p w14:paraId="1BCA99EE" w14:textId="77777777" w:rsidR="00FF5B01" w:rsidRPr="000C5903" w:rsidRDefault="00FF5B01" w:rsidP="000C5903">
      <w:pPr>
        <w:pStyle w:val="Otsikko3"/>
      </w:pPr>
      <w:bookmarkStart w:id="12" w:name="_Toc278793825"/>
      <w:bookmarkStart w:id="13" w:name="_Toc54957608"/>
      <w:bookmarkStart w:id="14" w:name="_Toc68862323"/>
      <w:r w:rsidRPr="000C5903">
        <w:lastRenderedPageBreak/>
        <w:t>Alaluvun alaotsikko</w:t>
      </w:r>
      <w:bookmarkEnd w:id="12"/>
      <w:bookmarkEnd w:id="13"/>
      <w:bookmarkEnd w:id="14"/>
      <w:r w:rsidRPr="000C5903">
        <w:t xml:space="preserve"> </w:t>
      </w:r>
    </w:p>
    <w:p w14:paraId="46801015" w14:textId="77777777" w:rsidR="00FF5B01" w:rsidRPr="002655B4" w:rsidRDefault="00FF5B01" w:rsidP="00FF5B01">
      <w:pPr>
        <w:pStyle w:val="Leipteksti1"/>
      </w:pPr>
      <w:r w:rsidRPr="008B75F0">
        <w:t>Otsikon jälkeen tulee tekstiä tai uusi alaotsikko.</w:t>
      </w:r>
    </w:p>
    <w:p w14:paraId="39F5E08D" w14:textId="77777777" w:rsidR="00CB2679" w:rsidRPr="008B75F0" w:rsidRDefault="00C208D9" w:rsidP="000C5903">
      <w:pPr>
        <w:pStyle w:val="Otsikko2"/>
      </w:pPr>
      <w:bookmarkStart w:id="15" w:name="_Toc68862324"/>
      <w:r>
        <w:t>Lainau</w:t>
      </w:r>
      <w:r w:rsidR="00A91ED7">
        <w:t>kset</w:t>
      </w:r>
      <w:bookmarkEnd w:id="15"/>
    </w:p>
    <w:p w14:paraId="28B462C8" w14:textId="77777777" w:rsidR="00FD6876" w:rsidRDefault="00B778EC" w:rsidP="00CF5DC8">
      <w:pPr>
        <w:pStyle w:val="Leiptekstiennenlainaustatailuetelmaa"/>
      </w:pPr>
      <w:r w:rsidRPr="007617C8">
        <w:t>S</w:t>
      </w:r>
      <w:r w:rsidR="00F23030">
        <w:t>uora lainaus eli s</w:t>
      </w:r>
      <w:r w:rsidRPr="007617C8">
        <w:t xml:space="preserve">itaatti toteutetaan </w:t>
      </w:r>
      <w:r w:rsidRPr="009609D9">
        <w:t>Lainaus</w:t>
      </w:r>
      <w:r w:rsidRPr="007617C8">
        <w:t xml:space="preserve">-tyylillä. </w:t>
      </w:r>
      <w:r w:rsidR="00FD6876">
        <w:t>Jos Wordin käyttöliittymäkielenä on englanti, tyyli</w:t>
      </w:r>
      <w:r w:rsidR="00F562AC">
        <w:t xml:space="preserve"> näkyy</w:t>
      </w:r>
      <w:r w:rsidR="00FD6876">
        <w:t xml:space="preserve"> </w:t>
      </w:r>
      <w:proofErr w:type="spellStart"/>
      <w:r w:rsidR="00FD6876" w:rsidRPr="00965513">
        <w:t>Quote</w:t>
      </w:r>
      <w:proofErr w:type="spellEnd"/>
      <w:r w:rsidR="00FD6876">
        <w:t>-nimisenä.</w:t>
      </w:r>
    </w:p>
    <w:p w14:paraId="2B3E592A" w14:textId="77777777" w:rsidR="00B778EC" w:rsidRPr="007617C8" w:rsidRDefault="00B778EC" w:rsidP="00CF5DC8">
      <w:pPr>
        <w:pStyle w:val="Leiptekstiennenlainaustatailuetelmaa"/>
      </w:pPr>
      <w:r w:rsidRPr="007617C8">
        <w:t xml:space="preserve">Sitaatin johtolauseen sisältävässä kappaleessa (välittömästi sitaattia edeltävässä kappaleessa) käytetään tyyliä </w:t>
      </w:r>
      <w:r w:rsidRPr="009609D9">
        <w:t>Leipäteksti ennen lainausta tai luetelmaa</w:t>
      </w:r>
      <w:r w:rsidRPr="007617C8">
        <w:t>, jotta sitaatin ja johtolauseen väliin jää lyhyempi kappaleväli.</w:t>
      </w:r>
    </w:p>
    <w:p w14:paraId="11EF772E" w14:textId="77777777" w:rsidR="00B778EC" w:rsidRPr="00B778EC" w:rsidRDefault="00B778EC" w:rsidP="00B778EC">
      <w:pPr>
        <w:pStyle w:val="Lainaus"/>
      </w:pPr>
      <w:r w:rsidRPr="00B778EC">
        <w:t xml:space="preserve">Suorassa lainauksessa käytetään mallipohjan </w:t>
      </w:r>
      <w:r w:rsidRPr="009609D9">
        <w:t>Lainaus</w:t>
      </w:r>
      <w:r w:rsidRPr="00B778EC">
        <w:t>-tyyliä. Lainaukseen merkitään lähdeviite.</w:t>
      </w:r>
    </w:p>
    <w:p w14:paraId="2ABBC7CD" w14:textId="77777777" w:rsidR="00B778EC" w:rsidRDefault="00B778EC" w:rsidP="00B778EC">
      <w:pPr>
        <w:pStyle w:val="Leipteksti1"/>
      </w:pPr>
      <w:r>
        <w:t>Teksti jatkuu sisennyks</w:t>
      </w:r>
      <w:r w:rsidR="0057172E">
        <w:t>en jälkeen vasemmasta reunasta L</w:t>
      </w:r>
      <w:r>
        <w:t>eipäteksti</w:t>
      </w:r>
      <w:r w:rsidR="0057172E">
        <w:t>-</w:t>
      </w:r>
      <w:r>
        <w:t>tyylillä.</w:t>
      </w:r>
    </w:p>
    <w:p w14:paraId="00ECBDC5" w14:textId="77777777" w:rsidR="00C208D9" w:rsidRPr="00863C55" w:rsidRDefault="00651D2F" w:rsidP="000C5903">
      <w:pPr>
        <w:pStyle w:val="Otsikko2"/>
      </w:pPr>
      <w:bookmarkStart w:id="16" w:name="_Toc68862325"/>
      <w:r w:rsidRPr="00863C55">
        <w:t>Luetelma</w:t>
      </w:r>
      <w:r w:rsidR="00181AE1" w:rsidRPr="00863C55">
        <w:t>t</w:t>
      </w:r>
      <w:bookmarkEnd w:id="16"/>
    </w:p>
    <w:p w14:paraId="1538EE2F" w14:textId="77777777" w:rsidR="00B778EC" w:rsidRDefault="00B778EC" w:rsidP="00B778EC">
      <w:pPr>
        <w:pStyle w:val="Leipteksti1"/>
      </w:pPr>
      <w:r>
        <w:t xml:space="preserve">Tekstissä oleva luetelma toteutetaan </w:t>
      </w:r>
      <w:r w:rsidRPr="009609D9">
        <w:t>Luetelma</w:t>
      </w:r>
      <w:r>
        <w:t xml:space="preserve">-tyylillä. Luetelmaa edeltävässä kappaleessa käytetään </w:t>
      </w:r>
      <w:r w:rsidRPr="009609D9">
        <w:t>Leipäteksti ennen lainausta tai luetelmaa</w:t>
      </w:r>
      <w:r>
        <w:t xml:space="preserve"> -tyyliä.</w:t>
      </w:r>
    </w:p>
    <w:p w14:paraId="44163CB8" w14:textId="77777777" w:rsidR="00894618" w:rsidRDefault="00894618" w:rsidP="00CF5DC8">
      <w:pPr>
        <w:pStyle w:val="Leiptekstiennenlainaustatailuetelmaa"/>
      </w:pPr>
      <w:r>
        <w:t xml:space="preserve">Luetelman osat alkavat pienellä kirjaimella ja viimeisen osan perään tulee piste, kun osat eivät ole virkkeitä. </w:t>
      </w:r>
      <w:r w:rsidR="00065B77">
        <w:t>Voidaan</w:t>
      </w:r>
      <w:r w:rsidR="002D455B">
        <w:t xml:space="preserve"> esimerkiksi todeta, että i</w:t>
      </w:r>
      <w:r>
        <w:t>nsinöörityö koostuu</w:t>
      </w:r>
    </w:p>
    <w:p w14:paraId="2424344D" w14:textId="77777777" w:rsidR="00894618" w:rsidRPr="00487A9D" w:rsidRDefault="00894618" w:rsidP="00894618">
      <w:pPr>
        <w:pStyle w:val="Luetelma"/>
      </w:pPr>
      <w:r w:rsidRPr="00487A9D">
        <w:t>sanoista</w:t>
      </w:r>
    </w:p>
    <w:p w14:paraId="1BF73ADA" w14:textId="77777777" w:rsidR="00894618" w:rsidRPr="00487A9D" w:rsidRDefault="00894618" w:rsidP="00894618">
      <w:pPr>
        <w:pStyle w:val="Luetelma"/>
      </w:pPr>
      <w:r w:rsidRPr="00487A9D">
        <w:t>lauseista</w:t>
      </w:r>
    </w:p>
    <w:p w14:paraId="76997E9B" w14:textId="77777777" w:rsidR="00894618" w:rsidRPr="00487A9D" w:rsidRDefault="00894618" w:rsidP="00894618">
      <w:pPr>
        <w:pStyle w:val="Luetelma"/>
      </w:pPr>
      <w:r w:rsidRPr="00487A9D">
        <w:t>virkkeistä</w:t>
      </w:r>
    </w:p>
    <w:p w14:paraId="799AF019" w14:textId="77777777" w:rsidR="00894618" w:rsidRPr="00487A9D" w:rsidRDefault="00894618" w:rsidP="00894618">
      <w:pPr>
        <w:pStyle w:val="Luetelma"/>
      </w:pPr>
      <w:r w:rsidRPr="00487A9D">
        <w:t>kappaleista</w:t>
      </w:r>
    </w:p>
    <w:p w14:paraId="47F9EF95" w14:textId="77777777" w:rsidR="00894618" w:rsidRDefault="00894618" w:rsidP="00894618">
      <w:pPr>
        <w:pStyle w:val="Luetelma"/>
      </w:pPr>
      <w:r w:rsidRPr="00487A9D">
        <w:t>luvuista.</w:t>
      </w:r>
    </w:p>
    <w:p w14:paraId="5A6914BF" w14:textId="77777777" w:rsidR="00894618" w:rsidRDefault="002D455B" w:rsidP="00CF5DC8">
      <w:pPr>
        <w:pStyle w:val="Leiptekstiennenlainaustatailuetelmaa"/>
      </w:pPr>
      <w:r>
        <w:t>Luetelman osat kirjoitetaan isolla kirjaimella ja jokaisen jälkeen pannaan piste, kun luetelma koostuu kokonaisista virkkeistä:</w:t>
      </w:r>
    </w:p>
    <w:p w14:paraId="0C4DD9A1" w14:textId="77777777" w:rsidR="00B778EC" w:rsidRPr="00487A9D" w:rsidRDefault="00B778EC" w:rsidP="00487A9D">
      <w:pPr>
        <w:pStyle w:val="Luetelma"/>
      </w:pPr>
      <w:r w:rsidRPr="00487A9D">
        <w:lastRenderedPageBreak/>
        <w:t>Tämä on luetelman ensimmäinen kohta.</w:t>
      </w:r>
    </w:p>
    <w:p w14:paraId="21A29ABB" w14:textId="77777777" w:rsidR="00B778EC" w:rsidRPr="00487A9D" w:rsidRDefault="00B778EC" w:rsidP="00487A9D">
      <w:pPr>
        <w:pStyle w:val="Luetelma"/>
      </w:pPr>
      <w:r w:rsidRPr="00487A9D">
        <w:t>Toinen luetelman kohta sisältää tässä pitkän tekstin, joka ulottuu monelle riville. Vasen reuna tasautuu automaattisesti.</w:t>
      </w:r>
    </w:p>
    <w:p w14:paraId="7616B5F9" w14:textId="77777777" w:rsidR="00B778EC" w:rsidRPr="00487A9D" w:rsidRDefault="00B778EC" w:rsidP="00487A9D">
      <w:pPr>
        <w:pStyle w:val="Luetelma"/>
      </w:pPr>
      <w:r w:rsidRPr="00487A9D">
        <w:t>Tämä on luetelman kolmas kohta.</w:t>
      </w:r>
    </w:p>
    <w:p w14:paraId="604FFA94" w14:textId="77777777" w:rsidR="00B778EC" w:rsidRDefault="00B778EC" w:rsidP="00487A9D">
      <w:pPr>
        <w:pStyle w:val="Luetelma"/>
      </w:pPr>
      <w:r w:rsidRPr="00487A9D">
        <w:t>Luetelman neljäs kohta on tässä.</w:t>
      </w:r>
    </w:p>
    <w:p w14:paraId="774CF9F8" w14:textId="77777777" w:rsidR="00863C55" w:rsidRPr="000C5903" w:rsidRDefault="00863C55" w:rsidP="000C5903">
      <w:pPr>
        <w:pStyle w:val="Otsikko2"/>
      </w:pPr>
      <w:bookmarkStart w:id="17" w:name="_Toc68862326"/>
      <w:r w:rsidRPr="000C5903">
        <w:t>Ohjelmakoodi</w:t>
      </w:r>
      <w:bookmarkEnd w:id="17"/>
    </w:p>
    <w:p w14:paraId="5F1EA91C" w14:textId="77777777" w:rsidR="00863C55" w:rsidRDefault="00065B77" w:rsidP="00863C55">
      <w:pPr>
        <w:pStyle w:val="Leipteksti1"/>
      </w:pPr>
      <w:r>
        <w:t xml:space="preserve">Esimerkkikoodi 1 on esimerkki ohjelmakoodikatkelmasta </w:t>
      </w:r>
      <w:r w:rsidR="00863C55">
        <w:t xml:space="preserve">insinöörityössä. Koodirivit merkitään </w:t>
      </w:r>
      <w:r w:rsidR="00863C55" w:rsidRPr="00C0668E">
        <w:t>Koodirivi</w:t>
      </w:r>
      <w:r w:rsidR="00863C55">
        <w:t>-tyylisiksi, ja sisennykset toteutetaan sarkainnäppäimellä.</w:t>
      </w:r>
      <w:r w:rsidR="00B469FB">
        <w:t xml:space="preserve"> Koodin numeroitu selite tuotetaan merkitsemällä selite Esimerkkikoodin selite -nimisen tyylin mukaiseksi.</w:t>
      </w:r>
      <w:r w:rsidR="0057172E">
        <w:t xml:space="preserve"> Esimerkkikoodeihin ja kaavoihin viitataan niitä edeltävässä tekstissä numero mainiten.</w:t>
      </w:r>
    </w:p>
    <w:p w14:paraId="364A877E" w14:textId="77777777" w:rsidR="00863C55" w:rsidRPr="00436D2E" w:rsidRDefault="00863C55" w:rsidP="0057172E">
      <w:pPr>
        <w:pStyle w:val="Koodirivi"/>
        <w:rPr>
          <w:lang w:val="fi-FI"/>
        </w:rPr>
      </w:pPr>
      <w:r w:rsidRPr="00436D2E">
        <w:rPr>
          <w:lang w:val="fi-FI"/>
        </w:rPr>
        <w:t>def inventory():</w:t>
      </w:r>
    </w:p>
    <w:p w14:paraId="643CAAF6" w14:textId="77777777" w:rsidR="00863C55" w:rsidRPr="00A82624" w:rsidRDefault="00863C55" w:rsidP="0057172E">
      <w:pPr>
        <w:pStyle w:val="Koodirivi"/>
      </w:pPr>
      <w:r w:rsidRPr="00436D2E">
        <w:rPr>
          <w:lang w:val="fi-FI"/>
        </w:rPr>
        <w:tab/>
      </w:r>
      <w:r w:rsidRPr="00A82624">
        <w:t xml:space="preserve">cur = </w:t>
      </w:r>
      <w:proofErr w:type="spellStart"/>
      <w:proofErr w:type="gramStart"/>
      <w:r w:rsidRPr="00A82624">
        <w:t>db.cursor</w:t>
      </w:r>
      <w:proofErr w:type="spellEnd"/>
      <w:proofErr w:type="gramEnd"/>
      <w:r w:rsidRPr="00A82624">
        <w:t>()</w:t>
      </w:r>
    </w:p>
    <w:p w14:paraId="0677966F" w14:textId="77777777" w:rsidR="00863C55" w:rsidRPr="00A82624" w:rsidRDefault="00863C55" w:rsidP="0057172E">
      <w:pPr>
        <w:pStyle w:val="Koodirivi"/>
      </w:pPr>
      <w:r w:rsidRPr="00A82624">
        <w:tab/>
      </w:r>
      <w:proofErr w:type="spellStart"/>
      <w:r w:rsidRPr="00A82624">
        <w:t>sql</w:t>
      </w:r>
      <w:proofErr w:type="spellEnd"/>
      <w:r w:rsidRPr="00A82624">
        <w:t xml:space="preserve"> = "SELECT Description FROM OBJECT WHERE Location='PLAYER'"</w:t>
      </w:r>
    </w:p>
    <w:p w14:paraId="34D2C57D" w14:textId="77777777" w:rsidR="00863C55" w:rsidRPr="00A82624" w:rsidRDefault="00863C55" w:rsidP="0057172E">
      <w:pPr>
        <w:pStyle w:val="Koodirivi"/>
      </w:pPr>
      <w:r w:rsidRPr="00A82624">
        <w:tab/>
      </w:r>
      <w:proofErr w:type="spellStart"/>
      <w:proofErr w:type="gramStart"/>
      <w:r w:rsidRPr="00A82624">
        <w:t>cur.execute</w:t>
      </w:r>
      <w:proofErr w:type="spellEnd"/>
      <w:proofErr w:type="gramEnd"/>
      <w:r w:rsidRPr="00A82624">
        <w:t>(</w:t>
      </w:r>
      <w:proofErr w:type="spellStart"/>
      <w:r w:rsidRPr="00A82624">
        <w:t>sql</w:t>
      </w:r>
      <w:proofErr w:type="spellEnd"/>
      <w:r w:rsidRPr="00A82624">
        <w:t>)</w:t>
      </w:r>
    </w:p>
    <w:p w14:paraId="14EF29D9" w14:textId="77777777" w:rsidR="00863C55" w:rsidRPr="00A82624" w:rsidRDefault="00863C55" w:rsidP="0057172E">
      <w:pPr>
        <w:pStyle w:val="Koodirivi"/>
      </w:pPr>
      <w:r w:rsidRPr="00A82624">
        <w:tab/>
        <w:t xml:space="preserve">if </w:t>
      </w:r>
      <w:proofErr w:type="spellStart"/>
      <w:proofErr w:type="gramStart"/>
      <w:r w:rsidRPr="00A82624">
        <w:t>cur.rowcount</w:t>
      </w:r>
      <w:proofErr w:type="spellEnd"/>
      <w:proofErr w:type="gramEnd"/>
      <w:r w:rsidRPr="00A82624">
        <w:t>&gt;=1:</w:t>
      </w:r>
    </w:p>
    <w:p w14:paraId="362530B7" w14:textId="77777777" w:rsidR="00863C55" w:rsidRPr="00A82624" w:rsidRDefault="00863C55" w:rsidP="0057172E">
      <w:pPr>
        <w:pStyle w:val="Koodirivi"/>
      </w:pPr>
      <w:r w:rsidRPr="00A82624">
        <w:tab/>
      </w:r>
      <w:r w:rsidRPr="00A82624">
        <w:tab/>
      </w:r>
      <w:proofErr w:type="gramStart"/>
      <w:r w:rsidRPr="00A82624">
        <w:t>print(</w:t>
      </w:r>
      <w:proofErr w:type="gramEnd"/>
      <w:r w:rsidRPr="00A82624">
        <w:t>"You carry the following items:")</w:t>
      </w:r>
    </w:p>
    <w:p w14:paraId="4BCAAFE0" w14:textId="77777777" w:rsidR="00863C55" w:rsidRPr="00A82624" w:rsidRDefault="00863C55" w:rsidP="0057172E">
      <w:pPr>
        <w:pStyle w:val="Koodirivi"/>
      </w:pPr>
      <w:r w:rsidRPr="00A82624">
        <w:tab/>
      </w:r>
      <w:r w:rsidRPr="00A82624">
        <w:tab/>
        <w:t xml:space="preserve">for row in </w:t>
      </w:r>
      <w:proofErr w:type="spellStart"/>
      <w:proofErr w:type="gramStart"/>
      <w:r w:rsidRPr="00A82624">
        <w:t>cur.fetchall</w:t>
      </w:r>
      <w:proofErr w:type="spellEnd"/>
      <w:proofErr w:type="gramEnd"/>
      <w:r w:rsidRPr="00A82624">
        <w:t>() :</w:t>
      </w:r>
    </w:p>
    <w:p w14:paraId="39CA0495" w14:textId="77777777" w:rsidR="00863C55" w:rsidRPr="00A82624" w:rsidRDefault="00863C55" w:rsidP="0057172E">
      <w:pPr>
        <w:pStyle w:val="Koodirivi"/>
      </w:pPr>
      <w:r w:rsidRPr="00A82624">
        <w:tab/>
      </w:r>
      <w:r w:rsidRPr="00A82624">
        <w:tab/>
      </w:r>
      <w:r w:rsidRPr="00A82624">
        <w:tab/>
        <w:t xml:space="preserve">print (" - " + </w:t>
      </w:r>
      <w:proofErr w:type="gramStart"/>
      <w:r w:rsidRPr="00A82624">
        <w:t>row[</w:t>
      </w:r>
      <w:proofErr w:type="gramEnd"/>
      <w:r w:rsidRPr="00A82624">
        <w:t>0])</w:t>
      </w:r>
    </w:p>
    <w:p w14:paraId="161EAAAA" w14:textId="77777777" w:rsidR="00863C55" w:rsidRPr="00A82624" w:rsidRDefault="00863C55" w:rsidP="0057172E">
      <w:pPr>
        <w:pStyle w:val="Koodirivi"/>
      </w:pPr>
      <w:r w:rsidRPr="00A82624">
        <w:tab/>
        <w:t>else:</w:t>
      </w:r>
    </w:p>
    <w:p w14:paraId="3185E9C4" w14:textId="77777777" w:rsidR="00863C55" w:rsidRPr="00A82624" w:rsidRDefault="00863C55" w:rsidP="0057172E">
      <w:pPr>
        <w:pStyle w:val="Koodirivi"/>
      </w:pPr>
      <w:r w:rsidRPr="00A82624">
        <w:tab/>
      </w:r>
      <w:r w:rsidRPr="00A82624">
        <w:tab/>
      </w:r>
      <w:proofErr w:type="gramStart"/>
      <w:r w:rsidRPr="00A82624">
        <w:t>print(</w:t>
      </w:r>
      <w:proofErr w:type="gramEnd"/>
      <w:r w:rsidRPr="00A82624">
        <w:t>"You don't carry anything.")</w:t>
      </w:r>
    </w:p>
    <w:p w14:paraId="7965CBE8" w14:textId="77777777" w:rsidR="00863C55" w:rsidRPr="00A82624" w:rsidRDefault="00863C55" w:rsidP="0057172E">
      <w:pPr>
        <w:pStyle w:val="Koodirivi"/>
      </w:pPr>
      <w:r w:rsidRPr="00A82624">
        <w:tab/>
        <w:t>return</w:t>
      </w:r>
    </w:p>
    <w:p w14:paraId="514C7CF7" w14:textId="77777777" w:rsidR="00863C55" w:rsidRPr="00F437A7" w:rsidRDefault="00863C55" w:rsidP="00F437A7">
      <w:pPr>
        <w:pStyle w:val="Esimerkkikoodinselite"/>
      </w:pPr>
      <w:r w:rsidRPr="00F437A7">
        <w:t xml:space="preserve">Python-aliohjelma, joka tulostaa pelihahmon hallussa olevien esineiden tiedot. Rakennettu SQL-lause suoritetaan </w:t>
      </w:r>
      <w:r w:rsidR="0057172E">
        <w:t xml:space="preserve">ohjelmointirajapinnan </w:t>
      </w:r>
      <w:r w:rsidRPr="00F437A7">
        <w:t>metodia kutsumalla.</w:t>
      </w:r>
    </w:p>
    <w:p w14:paraId="7E62E8F7" w14:textId="77777777" w:rsidR="00B14C5E" w:rsidRDefault="00B14C5E" w:rsidP="000C5903">
      <w:pPr>
        <w:pStyle w:val="Otsikko2"/>
      </w:pPr>
      <w:bookmarkStart w:id="18" w:name="_Toc68862327"/>
      <w:r>
        <w:t>Kaavat</w:t>
      </w:r>
      <w:bookmarkEnd w:id="18"/>
    </w:p>
    <w:p w14:paraId="339058BF" w14:textId="77777777" w:rsidR="00B14C5E" w:rsidRDefault="00B14C5E" w:rsidP="003713B5">
      <w:pPr>
        <w:pStyle w:val="Leipteksti1"/>
      </w:pPr>
      <w:r>
        <w:t xml:space="preserve">Insinöörityöhön voidaan liittää omalla rivillään </w:t>
      </w:r>
      <w:r w:rsidR="00F61B37">
        <w:t>esitettyjä, numeroituja kaavoja</w:t>
      </w:r>
      <w:r w:rsidR="008B634A">
        <w:t xml:space="preserve"> (kaava 1)</w:t>
      </w:r>
      <w:r w:rsidR="00F61B37">
        <w:t>.</w:t>
      </w:r>
    </w:p>
    <w:p w14:paraId="43A96B88" w14:textId="77777777" w:rsidR="003713B5" w:rsidRDefault="003713B5" w:rsidP="00B14C5E">
      <w:pPr>
        <w:tabs>
          <w:tab w:val="decimal" w:pos="3969"/>
          <w:tab w:val="right" w:pos="7938"/>
        </w:tabs>
        <w:jc w:val="left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 w:cs="Cambria Math"/>
          </w:rPr>
          <m:t>x</m:t>
        </m:r>
        <m:r>
          <m:rPr>
            <m:sty m:val="p"/>
          </m:rPr>
          <w:rPr>
            <w:rFonts w:ascii="Cambria Math" w:eastAsiaTheme="minorEastAsia" w:hAnsi="Cambria Math" w:cs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-</m:t>
            </m:r>
            <m:r>
              <w:rPr>
                <w:rFonts w:ascii="Cambria Math" w:eastAsiaTheme="minorEastAsia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-4</m:t>
                </m:r>
                <m:r>
                  <w:rPr>
                    <w:rFonts w:ascii="Cambria Math" w:eastAsiaTheme="minorEastAsia" w:hAnsi="Cambria Math" w:cs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2</m:t>
            </m:r>
            <m:r>
              <w:rPr>
                <w:rFonts w:ascii="Cambria Math" w:eastAsiaTheme="minorEastAsia" w:hAnsi="Cambria Math" w:cs="Cambria Math"/>
              </w:rPr>
              <m:t>a</m:t>
            </m:r>
          </m:den>
        </m:f>
      </m:oMath>
      <w:r>
        <w:rPr>
          <w:rFonts w:eastAsiaTheme="minorEastAsia"/>
        </w:rPr>
        <w:tab/>
        <w:t>(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SEQ Kaavanumero \* MERGEFORMAT </w:instrText>
      </w:r>
      <w:r>
        <w:rPr>
          <w:rFonts w:eastAsiaTheme="minorEastAsia"/>
        </w:rPr>
        <w:fldChar w:fldCharType="separate"/>
      </w:r>
      <w:r w:rsidR="008C0459">
        <w:rPr>
          <w:rFonts w:eastAsiaTheme="minorEastAsia"/>
          <w:noProof/>
        </w:rPr>
        <w:t>1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</w:p>
    <w:p w14:paraId="558F1992" w14:textId="77777777" w:rsidR="00F61B37" w:rsidRDefault="00B14C5E" w:rsidP="00B14C5E">
      <w:pPr>
        <w:pStyle w:val="Leipteksti1"/>
        <w:rPr>
          <w:rFonts w:eastAsiaTheme="minorEastAsia"/>
        </w:rPr>
      </w:pPr>
      <w:r>
        <w:rPr>
          <w:rFonts w:eastAsiaTheme="minorEastAsia"/>
        </w:rPr>
        <w:t>Lisää uusi kaava valitsemalla Lisää/P</w:t>
      </w:r>
      <w:r w:rsidR="00F61B37">
        <w:rPr>
          <w:rFonts w:eastAsiaTheme="minorEastAsia"/>
        </w:rPr>
        <w:t xml:space="preserve">ikaosat/Kaava </w:t>
      </w:r>
      <w:r w:rsidR="003713B5">
        <w:rPr>
          <w:rFonts w:eastAsiaTheme="minorEastAsia"/>
        </w:rPr>
        <w:t xml:space="preserve">ja muokkaa kaava haluamaksesi </w:t>
      </w:r>
      <w:r w:rsidR="00F61B37">
        <w:rPr>
          <w:rFonts w:eastAsiaTheme="minorEastAsia"/>
        </w:rPr>
        <w:t>kaavatoiminnolla.</w:t>
      </w:r>
    </w:p>
    <w:p w14:paraId="6DD4D5B8" w14:textId="77777777" w:rsidR="00F712D5" w:rsidRDefault="00F712D5" w:rsidP="00157291">
      <w:pPr>
        <w:pStyle w:val="Otsikko1"/>
      </w:pPr>
      <w:bookmarkStart w:id="19" w:name="_Toc68862328"/>
      <w:r>
        <w:lastRenderedPageBreak/>
        <w:t xml:space="preserve">Kuvan </w:t>
      </w:r>
      <w:r w:rsidR="003E2545">
        <w:t>ja taulukon</w:t>
      </w:r>
      <w:r w:rsidR="00997128">
        <w:t xml:space="preserve"> vaihtoehtoinen teksti</w:t>
      </w:r>
      <w:bookmarkEnd w:id="19"/>
    </w:p>
    <w:p w14:paraId="1917F253" w14:textId="77777777" w:rsidR="009C7B0F" w:rsidRPr="00DF79A9" w:rsidRDefault="009C7B0F" w:rsidP="009C7B0F">
      <w:pPr>
        <w:pStyle w:val="Leipteksti1"/>
      </w:pPr>
      <w:r w:rsidRPr="00DF79A9">
        <w:t>Kuvilla on saavutettavuusvaatimusten mukaan oltava vaihtoehtoinen teksti</w:t>
      </w:r>
      <w:r>
        <w:t xml:space="preserve"> </w:t>
      </w:r>
      <w:r w:rsidRPr="00DF79A9">
        <w:t>eli alt-teksti</w:t>
      </w:r>
      <w:r>
        <w:t>, joka</w:t>
      </w:r>
      <w:r w:rsidRPr="00DF79A9">
        <w:t xml:space="preserve"> ei ole sama as</w:t>
      </w:r>
      <w:r w:rsidR="00EC58E9">
        <w:t>ia kuin kuva</w:t>
      </w:r>
      <w:r w:rsidR="008B634A">
        <w:t>n selite</w:t>
      </w:r>
      <w:r w:rsidR="00EC58E9">
        <w:t>. Vaihtoehtois</w:t>
      </w:r>
      <w:r w:rsidRPr="00DF79A9">
        <w:t>en teksti</w:t>
      </w:r>
      <w:r w:rsidR="00EC58E9">
        <w:t>n</w:t>
      </w:r>
      <w:r w:rsidR="00FE5A02">
        <w:t xml:space="preserve"> avulla</w:t>
      </w:r>
      <w:r w:rsidRPr="00DF79A9">
        <w:t xml:space="preserve"> esimerkiksi näkövammaisten käyttämät ruudunlukuohjelmat </w:t>
      </w:r>
      <w:r w:rsidR="00FE5A02" w:rsidRPr="00DF79A9">
        <w:t xml:space="preserve">lukevat </w:t>
      </w:r>
      <w:r w:rsidR="00FE5A02">
        <w:t>kuvan</w:t>
      </w:r>
      <w:r w:rsidR="00FE5A02" w:rsidRPr="00FE5A02">
        <w:t xml:space="preserve"> sisältämä</w:t>
      </w:r>
      <w:r w:rsidR="00FE5A02">
        <w:t>n</w:t>
      </w:r>
      <w:r w:rsidR="00FE5A02" w:rsidRPr="00FE5A02">
        <w:t xml:space="preserve"> tie</w:t>
      </w:r>
      <w:r w:rsidR="00FE5A02">
        <w:t>don</w:t>
      </w:r>
      <w:r w:rsidR="00FE5A02" w:rsidRPr="00FE5A02">
        <w:t xml:space="preserve"> </w:t>
      </w:r>
      <w:r w:rsidRPr="00DF79A9">
        <w:t>ääneen. Vaihtoehtoisessa tekstissä ei kannata toistaa kuva</w:t>
      </w:r>
      <w:r w:rsidR="008B634A">
        <w:t>selitett</w:t>
      </w:r>
      <w:r w:rsidRPr="00DF79A9">
        <w:t>ä sellaisenaan, koska ruudunlukuohjelma lukee molemmat sisällöt.</w:t>
      </w:r>
    </w:p>
    <w:p w14:paraId="46B82501" w14:textId="77777777" w:rsidR="009C7B0F" w:rsidRPr="00DF79A9" w:rsidRDefault="00FE5A02" w:rsidP="009C7B0F">
      <w:pPr>
        <w:pStyle w:val="Leipteksti1"/>
      </w:pPr>
      <w:r w:rsidRPr="00DF79A9">
        <w:t>Kun kirjoitat vaihtoehtoisen tekstin, mieti</w:t>
      </w:r>
      <w:r w:rsidR="00EC58E9">
        <w:t>,</w:t>
      </w:r>
      <w:r w:rsidRPr="00DF79A9">
        <w:t xml:space="preserve"> mikä tieto jää saamatta, jos kuvaa ei näe. </w:t>
      </w:r>
      <w:r>
        <w:t>Käytä lyhyitä virkkeitä ja selkeää kieltä. Kerro kuvasta oleellinen tieto – kaikkea ei tarvitse selostaa</w:t>
      </w:r>
      <w:r w:rsidR="009C7B0F" w:rsidRPr="00DF79A9">
        <w:t>.</w:t>
      </w:r>
    </w:p>
    <w:p w14:paraId="217082D0" w14:textId="77777777" w:rsidR="009F1090" w:rsidRPr="009C7B0F" w:rsidRDefault="00AD661A" w:rsidP="000C5903">
      <w:pPr>
        <w:pStyle w:val="Otsikko2"/>
      </w:pPr>
      <w:bookmarkStart w:id="20" w:name="_Toc68862329"/>
      <w:r>
        <w:t>V</w:t>
      </w:r>
      <w:r w:rsidR="009F1090" w:rsidRPr="009C7B0F">
        <w:t>aihtoehtoisen tekstin</w:t>
      </w:r>
      <w:r>
        <w:t xml:space="preserve"> lisääminen kuvalle</w:t>
      </w:r>
      <w:bookmarkEnd w:id="20"/>
    </w:p>
    <w:p w14:paraId="74572B2B" w14:textId="77777777" w:rsidR="009F1090" w:rsidRPr="00EB7F69" w:rsidRDefault="009F1090" w:rsidP="00CF5DC8">
      <w:pPr>
        <w:pStyle w:val="Leiptekstiennenlainaustatailuetelmaa"/>
      </w:pPr>
      <w:r w:rsidRPr="00EB7F69">
        <w:t>Kuvalle annetaan Word-</w:t>
      </w:r>
      <w:r w:rsidRPr="00CF5DC8">
        <w:t>asiakirjassa</w:t>
      </w:r>
      <w:r w:rsidRPr="00EB7F69">
        <w:t xml:space="preserve"> vaihtoehtoinen teksti eli tekstivastine seuraavasti:</w:t>
      </w:r>
    </w:p>
    <w:p w14:paraId="4F200702" w14:textId="77777777" w:rsidR="009F1090" w:rsidRPr="00EB7F69" w:rsidRDefault="00112CA7" w:rsidP="006B4BDE">
      <w:pPr>
        <w:pStyle w:val="Leipteksti1"/>
        <w:numPr>
          <w:ilvl w:val="0"/>
          <w:numId w:val="14"/>
        </w:numPr>
      </w:pPr>
      <w:r>
        <w:t>Siirrä kohdistin</w:t>
      </w:r>
      <w:r w:rsidR="009F1090" w:rsidRPr="00EB7F69">
        <w:t xml:space="preserve"> kuvan päälle ja paina hiiren kakkospainiketta.</w:t>
      </w:r>
    </w:p>
    <w:p w14:paraId="1AB9B145" w14:textId="77777777" w:rsidR="009F1090" w:rsidRPr="00EB7F69" w:rsidRDefault="009F1090" w:rsidP="006B4BDE">
      <w:pPr>
        <w:pStyle w:val="Leipteksti1"/>
        <w:numPr>
          <w:ilvl w:val="0"/>
          <w:numId w:val="14"/>
        </w:numPr>
      </w:pPr>
      <w:r w:rsidRPr="00EB7F69">
        <w:t xml:space="preserve">Valitse kohta: </w:t>
      </w:r>
      <w:r>
        <w:t>”</w:t>
      </w:r>
      <w:r w:rsidRPr="00EB7F69">
        <w:t>Muotoile kuvaa…</w:t>
      </w:r>
      <w:r>
        <w:t>”</w:t>
      </w:r>
      <w:r w:rsidR="008B634A">
        <w:t xml:space="preserve"> (</w:t>
      </w:r>
      <w:r w:rsidR="00CC1452">
        <w:fldChar w:fldCharType="begin"/>
      </w:r>
      <w:r w:rsidR="00CC1452">
        <w:instrText xml:space="preserve"> REF  _Ref64386002 \* Lower \h </w:instrText>
      </w:r>
      <w:r w:rsidR="00CC1452">
        <w:fldChar w:fldCharType="separate"/>
      </w:r>
      <w:r w:rsidR="008C0459">
        <w:t xml:space="preserve">kuva </w:t>
      </w:r>
      <w:r w:rsidR="008C0459">
        <w:rPr>
          <w:noProof/>
        </w:rPr>
        <w:t>4</w:t>
      </w:r>
      <w:r w:rsidR="00CC1452">
        <w:fldChar w:fldCharType="end"/>
      </w:r>
      <w:r w:rsidR="00337E4D">
        <w:t>)</w:t>
      </w:r>
      <w:r w:rsidR="008D6273">
        <w:t>.</w:t>
      </w:r>
    </w:p>
    <w:p w14:paraId="60D259DD" w14:textId="77777777" w:rsidR="009F1090" w:rsidRPr="00EB7F69" w:rsidRDefault="009F1090" w:rsidP="006B4BDE">
      <w:pPr>
        <w:pStyle w:val="Leipteksti1"/>
        <w:numPr>
          <w:ilvl w:val="0"/>
          <w:numId w:val="14"/>
        </w:numPr>
      </w:pPr>
      <w:r w:rsidRPr="00EB7F69">
        <w:t xml:space="preserve">Valitse avautuvasta </w:t>
      </w:r>
      <w:r>
        <w:t>”</w:t>
      </w:r>
      <w:r w:rsidRPr="00EB7F69">
        <w:t>Muotoile kuvaa</w:t>
      </w:r>
      <w:r>
        <w:t>”</w:t>
      </w:r>
      <w:r w:rsidRPr="00EB7F69">
        <w:t xml:space="preserve"> -ikkunasta kolmas kohta </w:t>
      </w:r>
      <w:r>
        <w:t>”</w:t>
      </w:r>
      <w:r w:rsidRPr="00EB7F69">
        <w:t>Asettelu ja ominaisuudet</w:t>
      </w:r>
      <w:r>
        <w:t>”</w:t>
      </w:r>
      <w:r w:rsidRPr="00EB7F69">
        <w:t>.</w:t>
      </w:r>
    </w:p>
    <w:p w14:paraId="00CE5D2A" w14:textId="77777777" w:rsidR="009F1090" w:rsidRDefault="009F1090" w:rsidP="006B4BDE">
      <w:pPr>
        <w:pStyle w:val="Leipteksti1"/>
        <w:numPr>
          <w:ilvl w:val="0"/>
          <w:numId w:val="14"/>
        </w:numPr>
      </w:pPr>
      <w:r w:rsidRPr="00EB7F69">
        <w:t xml:space="preserve">Valitse kohta </w:t>
      </w:r>
      <w:r>
        <w:t>”</w:t>
      </w:r>
      <w:r w:rsidRPr="00EB7F69">
        <w:t>Vaihtoehtoinen teksti</w:t>
      </w:r>
      <w:r>
        <w:t>”</w:t>
      </w:r>
      <w:r w:rsidRPr="00EB7F69">
        <w:t xml:space="preserve"> ja kirjoita kohtaan </w:t>
      </w:r>
      <w:r>
        <w:t>”</w:t>
      </w:r>
      <w:r w:rsidRPr="00EB7F69">
        <w:t>Kuvaus</w:t>
      </w:r>
      <w:r>
        <w:t>”</w:t>
      </w:r>
      <w:r w:rsidRPr="00EB7F69">
        <w:t xml:space="preserve"> selostus kuvan sisällöstä. Älä kirjoita mitään kohtaan </w:t>
      </w:r>
      <w:r>
        <w:t>”</w:t>
      </w:r>
      <w:r w:rsidRPr="00EB7F69">
        <w:t>Otsikko</w:t>
      </w:r>
      <w:r>
        <w:t>”</w:t>
      </w:r>
      <w:r w:rsidRPr="00EB7F69">
        <w:t>.</w:t>
      </w:r>
    </w:p>
    <w:p w14:paraId="07D8BAA0" w14:textId="77777777" w:rsidR="008873B1" w:rsidRDefault="008873B1" w:rsidP="008873B1">
      <w:pPr>
        <w:pStyle w:val="Leipteksti1"/>
        <w:keepNext/>
      </w:pPr>
      <w:r>
        <w:rPr>
          <w:noProof/>
          <w:lang w:eastAsia="fi-FI"/>
        </w:rPr>
        <w:lastRenderedPageBreak/>
        <w:drawing>
          <wp:inline distT="0" distB="0" distL="0" distR="0" wp14:anchorId="669F86DB" wp14:editId="11057F77">
            <wp:extent cx="2328204" cy="3133347"/>
            <wp:effectExtent l="0" t="0" r="0" b="0"/>
            <wp:docPr id="12" name="Kuva 12" descr="Valintaikkuna, jossa syötetään kuvalle vaihtoehtoinen tekst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4376" cy="315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3F9B" w14:textId="77777777" w:rsidR="008873B1" w:rsidRDefault="008873B1" w:rsidP="00473F46">
      <w:pPr>
        <w:pStyle w:val="Kuvaotsikko"/>
      </w:pPr>
      <w:bookmarkStart w:id="21" w:name="_Ref64386002"/>
      <w:r>
        <w:t xml:space="preserve">Kuva </w:t>
      </w:r>
      <w:fldSimple w:instr=" SEQ Kuva \* ARABIC ">
        <w:r w:rsidR="008C0459">
          <w:rPr>
            <w:noProof/>
          </w:rPr>
          <w:t>4</w:t>
        </w:r>
      </w:fldSimple>
      <w:bookmarkEnd w:id="21"/>
      <w:r>
        <w:t xml:space="preserve">. </w:t>
      </w:r>
      <w:r w:rsidRPr="00E94987">
        <w:t>Vaihtoehtoisen tekstin lisääminen kuvalle Muotoile kuvaa -</w:t>
      </w:r>
      <w:r w:rsidR="00B548BD">
        <w:t>valinta</w:t>
      </w:r>
      <w:r w:rsidRPr="00E94987">
        <w:t>ikkunassa.</w:t>
      </w:r>
    </w:p>
    <w:p w14:paraId="59A0D41E" w14:textId="77777777" w:rsidR="008D6273" w:rsidRPr="008D6273" w:rsidRDefault="008D6273" w:rsidP="008D6273">
      <w:pPr>
        <w:pStyle w:val="Leipteksti1"/>
        <w:rPr>
          <w:lang w:eastAsia="fi-FI"/>
        </w:rPr>
      </w:pPr>
      <w:r>
        <w:rPr>
          <w:lang w:eastAsia="fi-FI"/>
        </w:rPr>
        <w:t>Kuvan jälkeen tulee tekstiä ennen seuraavaa kuvaa tai taulukkoa tai seuraavaa otsikkoa.</w:t>
      </w:r>
    </w:p>
    <w:p w14:paraId="09F66AF1" w14:textId="77777777" w:rsidR="006A6FF9" w:rsidRPr="00A415C6" w:rsidRDefault="00F40152" w:rsidP="000C5903">
      <w:pPr>
        <w:pStyle w:val="Otsikko2"/>
      </w:pPr>
      <w:bookmarkStart w:id="22" w:name="_Toc68862330"/>
      <w:r>
        <w:t>Vaihtoehtoisen tekstin lisääminen taulukolle</w:t>
      </w:r>
      <w:bookmarkEnd w:id="22"/>
    </w:p>
    <w:p w14:paraId="4D7147DD" w14:textId="77777777" w:rsidR="006A6FF9" w:rsidRDefault="00F40152" w:rsidP="006A6FF9">
      <w:pPr>
        <w:pStyle w:val="Leipteksti1"/>
      </w:pPr>
      <w:r>
        <w:t xml:space="preserve">Taulukoille on lisättävä kuvien tapaan vaihtoehtoinen teksti saavutettavuuden parantamiseksi. Taulukon vaihtoehtoinen teksti lisätään napsauttamalla taulukon vasemman yläkulman lähellä olevaa taulukonvalitsinta hiiren kakkospainikkeella, valitsemalla Taulukon ominaisuudet ja siirtymällä </w:t>
      </w:r>
      <w:r w:rsidR="00216BE0">
        <w:t xml:space="preserve">sen jälkeen </w:t>
      </w:r>
      <w:r>
        <w:t>Vaihtoehtoinen teksti -välilehdelle. Kirjoita vaihtoehtoinen teksti Kuvaus-kenttään.</w:t>
      </w:r>
    </w:p>
    <w:p w14:paraId="0DDEB87D" w14:textId="77777777" w:rsidR="00F929D3" w:rsidRPr="00F929D3" w:rsidRDefault="00F929D3" w:rsidP="00157291">
      <w:pPr>
        <w:pStyle w:val="Otsikko1"/>
        <w:rPr>
          <w:szCs w:val="26"/>
        </w:rPr>
      </w:pPr>
      <w:bookmarkStart w:id="23" w:name="_Toc68862331"/>
      <w:bookmarkStart w:id="24" w:name="_Toc278793827"/>
      <w:r w:rsidRPr="00F929D3">
        <w:lastRenderedPageBreak/>
        <w:t>Saavutettava asiakirja</w:t>
      </w:r>
      <w:bookmarkEnd w:id="23"/>
    </w:p>
    <w:p w14:paraId="345846AA" w14:textId="77777777" w:rsidR="009701A3" w:rsidRPr="009701A3" w:rsidRDefault="00AD661A" w:rsidP="000C5903">
      <w:pPr>
        <w:pStyle w:val="Otsikko2"/>
      </w:pPr>
      <w:bookmarkStart w:id="25" w:name="_Toc68862332"/>
      <w:r>
        <w:t>A</w:t>
      </w:r>
      <w:r w:rsidR="009701A3" w:rsidRPr="00981F73">
        <w:t>siakirjan</w:t>
      </w:r>
      <w:r w:rsidR="009701A3" w:rsidRPr="009701A3">
        <w:t xml:space="preserve"> ominaisuu</w:t>
      </w:r>
      <w:r>
        <w:t>ksien viimeistely</w:t>
      </w:r>
      <w:bookmarkEnd w:id="25"/>
    </w:p>
    <w:p w14:paraId="399BA486" w14:textId="77777777" w:rsidR="001054B1" w:rsidRPr="009701A3" w:rsidRDefault="001054B1" w:rsidP="009701A3">
      <w:pPr>
        <w:pStyle w:val="Leipteksti1"/>
      </w:pPr>
      <w:r w:rsidRPr="009701A3">
        <w:t xml:space="preserve">Kun </w:t>
      </w:r>
      <w:r w:rsidR="00AD661A">
        <w:t>insinööri</w:t>
      </w:r>
      <w:r w:rsidRPr="001054B1">
        <w:t>työ</w:t>
      </w:r>
      <w:r w:rsidRPr="009701A3">
        <w:t>si sisältö on kunnossa, viimeistele asiakirja määrittämällä sen ominaisuudet. Tämä on tärkeää,</w:t>
      </w:r>
      <w:r>
        <w:t xml:space="preserve"> jotta </w:t>
      </w:r>
      <w:r w:rsidRPr="009701A3">
        <w:t>varmista</w:t>
      </w:r>
      <w:r w:rsidRPr="001054B1">
        <w:t>t</w:t>
      </w:r>
      <w:r w:rsidR="00112CA7">
        <w:t xml:space="preserve"> PDF</w:t>
      </w:r>
      <w:r w:rsidRPr="009701A3">
        <w:t>-tiedoston</w:t>
      </w:r>
      <w:r>
        <w:t xml:space="preserve"> </w:t>
      </w:r>
      <w:r w:rsidRPr="009701A3">
        <w:t>saavutettavuuden</w:t>
      </w:r>
      <w:r w:rsidRPr="001054B1">
        <w:t xml:space="preserve">, kun </w:t>
      </w:r>
      <w:r w:rsidR="00112CA7">
        <w:t>muunnat Word-tiedoston PDF</w:t>
      </w:r>
      <w:r w:rsidRPr="009701A3">
        <w:t>-muotoon</w:t>
      </w:r>
      <w:r w:rsidRPr="001054B1">
        <w:t>.</w:t>
      </w:r>
    </w:p>
    <w:p w14:paraId="23038E6F" w14:textId="77777777" w:rsidR="009701A3" w:rsidRPr="009701A3" w:rsidRDefault="009701A3" w:rsidP="009701A3">
      <w:pPr>
        <w:pStyle w:val="Leipteksti1"/>
      </w:pPr>
      <w:r w:rsidRPr="009701A3">
        <w:t xml:space="preserve">Kirjoita </w:t>
      </w:r>
      <w:r w:rsidR="006953C3">
        <w:t>asiakirjalle</w:t>
      </w:r>
      <w:r w:rsidRPr="009701A3">
        <w:t xml:space="preserve"> otsikko Tiedosto-valikon Tiedot-kohdassa</w:t>
      </w:r>
      <w:r w:rsidR="00337E4D">
        <w:t xml:space="preserve"> (</w:t>
      </w:r>
      <w:r w:rsidR="00CC1452">
        <w:fldChar w:fldCharType="begin"/>
      </w:r>
      <w:r w:rsidR="00CC1452">
        <w:instrText xml:space="preserve"> REF  _Ref64375919 \* Lower \h </w:instrText>
      </w:r>
      <w:r w:rsidR="00CC1452">
        <w:fldChar w:fldCharType="separate"/>
      </w:r>
      <w:r w:rsidR="008C0459">
        <w:t xml:space="preserve">kuva </w:t>
      </w:r>
      <w:r w:rsidR="008C0459">
        <w:rPr>
          <w:noProof/>
        </w:rPr>
        <w:t>5</w:t>
      </w:r>
      <w:r w:rsidR="00CC1452">
        <w:fldChar w:fldCharType="end"/>
      </w:r>
      <w:r w:rsidR="008D6273">
        <w:t>)</w:t>
      </w:r>
      <w:r w:rsidRPr="009701A3">
        <w:t>.</w:t>
      </w:r>
      <w:r w:rsidR="00F865CA">
        <w:t xml:space="preserve"> </w:t>
      </w:r>
      <w:r w:rsidRPr="009701A3">
        <w:t xml:space="preserve">Anna otsikoksi </w:t>
      </w:r>
      <w:r w:rsidR="00AD661A">
        <w:t>insinööri</w:t>
      </w:r>
      <w:r w:rsidR="00F865CA">
        <w:t>työ</w:t>
      </w:r>
      <w:r w:rsidR="004C22A1">
        <w:t>si</w:t>
      </w:r>
      <w:r w:rsidRPr="009701A3">
        <w:t xml:space="preserve"> pääotsikko.</w:t>
      </w:r>
    </w:p>
    <w:p w14:paraId="5A7C056D" w14:textId="77777777" w:rsidR="00F437A7" w:rsidRDefault="00923C4C" w:rsidP="00F437A7">
      <w:pPr>
        <w:pStyle w:val="Leipteksti1"/>
        <w:keepNext/>
      </w:pPr>
      <w:r>
        <w:rPr>
          <w:noProof/>
          <w:lang w:eastAsia="fi-FI"/>
        </w:rPr>
        <w:drawing>
          <wp:inline distT="0" distB="0" distL="0" distR="0" wp14:anchorId="1AF7AE08" wp14:editId="2ADC2C6B">
            <wp:extent cx="3780000" cy="1328400"/>
            <wp:effectExtent l="0" t="0" r="0" b="5715"/>
            <wp:docPr id="2" name="Picture 2" descr="Tiedostovalikon kohta, josta päästään käynnistämään saavutettavuuden tarkistu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13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FCEA" w14:textId="77777777" w:rsidR="00923C4C" w:rsidRDefault="00F437A7" w:rsidP="00473F46">
      <w:pPr>
        <w:pStyle w:val="Kuvaotsikko"/>
      </w:pPr>
      <w:bookmarkStart w:id="26" w:name="_Ref64375919"/>
      <w:r>
        <w:t xml:space="preserve">Kuva </w:t>
      </w:r>
      <w:fldSimple w:instr=" SEQ Kuva \* ARABIC ">
        <w:r w:rsidR="008C0459">
          <w:rPr>
            <w:noProof/>
          </w:rPr>
          <w:t>5</w:t>
        </w:r>
      </w:fldSimple>
      <w:bookmarkEnd w:id="26"/>
      <w:r>
        <w:t>. Tiedosto-valikon Tiedot-kohta Word-ohjelmassa.</w:t>
      </w:r>
    </w:p>
    <w:p w14:paraId="1F3B8071" w14:textId="77777777" w:rsidR="00A32530" w:rsidRPr="008D6273" w:rsidRDefault="00A32530" w:rsidP="00A32530">
      <w:pPr>
        <w:pStyle w:val="Leipteksti1"/>
        <w:rPr>
          <w:lang w:eastAsia="fi-FI"/>
        </w:rPr>
      </w:pPr>
      <w:r>
        <w:rPr>
          <w:lang w:eastAsia="fi-FI"/>
        </w:rPr>
        <w:t>Kuvan jälkeen tulee tekstiä ennen seuraavaa kuvaa tai taulukkoa tai seuraavaa otsikkoa.</w:t>
      </w:r>
    </w:p>
    <w:p w14:paraId="48BB23F3" w14:textId="77777777" w:rsidR="009701A3" w:rsidRPr="009701A3" w:rsidRDefault="00AD661A" w:rsidP="000C5903">
      <w:pPr>
        <w:pStyle w:val="Otsikko2"/>
      </w:pPr>
      <w:bookmarkStart w:id="27" w:name="_Toc68862333"/>
      <w:r>
        <w:t>Insinööri</w:t>
      </w:r>
      <w:r w:rsidR="00F77080" w:rsidRPr="001054B1">
        <w:t>työ</w:t>
      </w:r>
      <w:r>
        <w:t>n</w:t>
      </w:r>
      <w:r w:rsidR="00F77080">
        <w:t xml:space="preserve"> saavutettavuu</w:t>
      </w:r>
      <w:r>
        <w:t>den tarkistus</w:t>
      </w:r>
      <w:bookmarkEnd w:id="27"/>
    </w:p>
    <w:p w14:paraId="4E5F0442" w14:textId="77777777" w:rsidR="00F77080" w:rsidRDefault="009701A3" w:rsidP="00CF5DC8">
      <w:pPr>
        <w:pStyle w:val="Leiptekstiennenlainaustatailuetelmaa"/>
      </w:pPr>
      <w:r w:rsidRPr="009701A3">
        <w:t xml:space="preserve">Word-ohjelmassa on toiminto, jonka avulla asiakirjan </w:t>
      </w:r>
      <w:r w:rsidR="00AD661A">
        <w:t>saavutettavuuden voi tarkistaa:</w:t>
      </w:r>
    </w:p>
    <w:p w14:paraId="2E332FCB" w14:textId="77777777" w:rsidR="00F77080" w:rsidRDefault="00F77080" w:rsidP="006B4BDE">
      <w:pPr>
        <w:pStyle w:val="Leipteksti1"/>
        <w:numPr>
          <w:ilvl w:val="0"/>
          <w:numId w:val="10"/>
        </w:numPr>
      </w:pPr>
      <w:r>
        <w:t>V</w:t>
      </w:r>
      <w:r w:rsidR="009701A3" w:rsidRPr="009701A3">
        <w:t>alitse Tiedosto-valikosta kohta Tiedot</w:t>
      </w:r>
      <w:r w:rsidR="00CC1452">
        <w:t xml:space="preserve"> (</w:t>
      </w:r>
      <w:r w:rsidR="00CC1452">
        <w:fldChar w:fldCharType="begin"/>
      </w:r>
      <w:r w:rsidR="00CC1452">
        <w:instrText xml:space="preserve"> REF  _Ref64385618 \* Lower \h </w:instrText>
      </w:r>
      <w:r w:rsidR="00CC1452">
        <w:fldChar w:fldCharType="separate"/>
      </w:r>
      <w:r w:rsidR="008C0459">
        <w:t xml:space="preserve">kuva </w:t>
      </w:r>
      <w:r w:rsidR="008C0459">
        <w:rPr>
          <w:noProof/>
        </w:rPr>
        <w:t>6</w:t>
      </w:r>
      <w:r w:rsidR="00CC1452">
        <w:fldChar w:fldCharType="end"/>
      </w:r>
      <w:r w:rsidR="002A2B86">
        <w:t>)</w:t>
      </w:r>
      <w:r>
        <w:t>.</w:t>
      </w:r>
    </w:p>
    <w:p w14:paraId="7CBD5416" w14:textId="77777777" w:rsidR="00F77080" w:rsidRDefault="00F77080" w:rsidP="006B4BDE">
      <w:pPr>
        <w:pStyle w:val="Leipteksti1"/>
        <w:numPr>
          <w:ilvl w:val="0"/>
          <w:numId w:val="10"/>
        </w:numPr>
      </w:pPr>
      <w:r>
        <w:t>Valitse s</w:t>
      </w:r>
      <w:r w:rsidR="009701A3" w:rsidRPr="009701A3">
        <w:t xml:space="preserve">itten kohta Tarkista ongelmien varalta. </w:t>
      </w:r>
    </w:p>
    <w:p w14:paraId="064FCBED" w14:textId="77777777" w:rsidR="009701A3" w:rsidRPr="00E61FC4" w:rsidRDefault="009701A3" w:rsidP="006B4BDE">
      <w:pPr>
        <w:pStyle w:val="Leipteksti1"/>
        <w:numPr>
          <w:ilvl w:val="0"/>
          <w:numId w:val="10"/>
        </w:numPr>
      </w:pPr>
      <w:r w:rsidRPr="009701A3">
        <w:t>Valitse Tarkista helppokäyttöisyys.</w:t>
      </w:r>
    </w:p>
    <w:p w14:paraId="3E4F075C" w14:textId="77777777" w:rsidR="00F437A7" w:rsidRDefault="00E61FC4" w:rsidP="00F437A7">
      <w:pPr>
        <w:pStyle w:val="Leipteksti1"/>
        <w:keepNext/>
      </w:pPr>
      <w:r>
        <w:rPr>
          <w:noProof/>
          <w:lang w:eastAsia="fi-FI"/>
        </w:rPr>
        <w:lastRenderedPageBreak/>
        <w:drawing>
          <wp:inline distT="0" distB="0" distL="0" distR="0" wp14:anchorId="5BA0D199" wp14:editId="4395B46C">
            <wp:extent cx="2880000" cy="3045600"/>
            <wp:effectExtent l="0" t="0" r="0" b="2540"/>
            <wp:docPr id="3" name="Picture 3" descr="Tarkista helppokäyttöisuus -valinta Tiedostot-valikon Tarkista ongelmien varalta -kohdass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0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1A1A" w14:textId="77777777" w:rsidR="00E61FC4" w:rsidRDefault="00F437A7" w:rsidP="00473F46">
      <w:pPr>
        <w:pStyle w:val="Kuvaotsikko"/>
      </w:pPr>
      <w:bookmarkStart w:id="28" w:name="_Ref64385618"/>
      <w:r>
        <w:t xml:space="preserve">Kuva </w:t>
      </w:r>
      <w:fldSimple w:instr=" SEQ Kuva \* ARABIC ">
        <w:r w:rsidR="008C0459">
          <w:rPr>
            <w:noProof/>
          </w:rPr>
          <w:t>6</w:t>
        </w:r>
      </w:fldSimple>
      <w:bookmarkEnd w:id="28"/>
      <w:r>
        <w:t xml:space="preserve">. </w:t>
      </w:r>
      <w:r w:rsidRPr="004E14BC">
        <w:t>Asiakirjan helppokäyttöisyyden tarkistus Word-ohjelmassa.</w:t>
      </w:r>
    </w:p>
    <w:p w14:paraId="622854CC" w14:textId="77777777" w:rsidR="009701A3" w:rsidRPr="009701A3" w:rsidRDefault="009701A3" w:rsidP="00F865CA">
      <w:pPr>
        <w:pStyle w:val="Leipteksti1"/>
      </w:pPr>
      <w:r w:rsidRPr="009701A3">
        <w:t xml:space="preserve">Tämän jälkeen Wordin oikeaan laitaan ilmestyy ikkuna Helppokäyttöisyyden tarkistus. Tarkistuksen tuloksissa näkyvät mahdolliset virheet ja varoitukset. Saat lisätietoja tuloksista, kun painat tuloslistassa elementin nimeä. Word kertoo myös korjaamisen syyn eli </w:t>
      </w:r>
      <w:r w:rsidR="00AD661A">
        <w:t xml:space="preserve">sen, </w:t>
      </w:r>
      <w:r w:rsidRPr="009701A3">
        <w:t>miksi korjaus kannattaa tehdä</w:t>
      </w:r>
      <w:r w:rsidR="00AD661A">
        <w:t>,</w:t>
      </w:r>
      <w:r w:rsidR="00A32530">
        <w:t xml:space="preserve"> ja</w:t>
      </w:r>
      <w:r w:rsidRPr="009701A3">
        <w:t xml:space="preserve"> antaa korjausohjeen. Korjaa ainakin kaikki virheet.</w:t>
      </w:r>
    </w:p>
    <w:p w14:paraId="404A11F7" w14:textId="77777777" w:rsidR="009701A3" w:rsidRPr="00F77080" w:rsidRDefault="009701A3" w:rsidP="000C5903">
      <w:pPr>
        <w:pStyle w:val="Otsikko2"/>
      </w:pPr>
      <w:bookmarkStart w:id="29" w:name="_Toc68862334"/>
      <w:r w:rsidRPr="00F77080">
        <w:t>Word-tiedosto</w:t>
      </w:r>
      <w:r w:rsidR="00AD661A">
        <w:t>n tallentaminen</w:t>
      </w:r>
      <w:r w:rsidRPr="00F77080">
        <w:t xml:space="preserve"> </w:t>
      </w:r>
      <w:r w:rsidR="00F77080" w:rsidRPr="00F77080">
        <w:t>saavutettavaksi</w:t>
      </w:r>
      <w:r w:rsidR="00112CA7">
        <w:t xml:space="preserve"> PDF</w:t>
      </w:r>
      <w:r w:rsidRPr="00F77080">
        <w:t>-</w:t>
      </w:r>
      <w:r w:rsidR="00F77080" w:rsidRPr="00F77080">
        <w:t>tiedostoksi</w:t>
      </w:r>
      <w:bookmarkEnd w:id="29"/>
    </w:p>
    <w:p w14:paraId="74A0143B" w14:textId="77777777" w:rsidR="00937791" w:rsidRDefault="00706334" w:rsidP="00CF5DC8">
      <w:pPr>
        <w:pStyle w:val="Leiptekstiennenlainaustatailuetelmaa"/>
      </w:pPr>
      <w:r>
        <w:t>Kun</w:t>
      </w:r>
      <w:r w:rsidR="009701A3" w:rsidRPr="009701A3">
        <w:t xml:space="preserve"> olet toimittanut </w:t>
      </w:r>
      <w:r w:rsidR="00AD661A">
        <w:t>insinööri</w:t>
      </w:r>
      <w:r w:rsidRPr="001054B1">
        <w:t>työ</w:t>
      </w:r>
      <w:r w:rsidRPr="009701A3">
        <w:t>si</w:t>
      </w:r>
      <w:r w:rsidR="009701A3" w:rsidRPr="009701A3">
        <w:t xml:space="preserve"> saavutettavasti ja tarkistanut sen helppokäyt</w:t>
      </w:r>
      <w:r w:rsidR="008B634A">
        <w:t>t</w:t>
      </w:r>
      <w:r w:rsidR="009701A3" w:rsidRPr="009701A3">
        <w:t xml:space="preserve">öisyyden, </w:t>
      </w:r>
      <w:r w:rsidR="00937791">
        <w:t>muunna se</w:t>
      </w:r>
      <w:r w:rsidR="00112CA7">
        <w:t xml:space="preserve"> saavutettavaksi PDF</w:t>
      </w:r>
      <w:r w:rsidR="00AD661A">
        <w:t>-tiedoksi:</w:t>
      </w:r>
    </w:p>
    <w:p w14:paraId="3C352407" w14:textId="77777777" w:rsidR="00937791" w:rsidRDefault="00AE0A73" w:rsidP="006B4BDE">
      <w:pPr>
        <w:pStyle w:val="Leipteksti1"/>
        <w:numPr>
          <w:ilvl w:val="0"/>
          <w:numId w:val="11"/>
        </w:numPr>
      </w:pPr>
      <w:r>
        <w:t>Tee PDF</w:t>
      </w:r>
      <w:r w:rsidR="009701A3" w:rsidRPr="009701A3">
        <w:t>-tiedosto joko Vie-toiminnon (Luo PDF) tai Tallenna nimellä -toiminnon avulla.</w:t>
      </w:r>
    </w:p>
    <w:p w14:paraId="5DB3FF7A" w14:textId="77777777" w:rsidR="00937791" w:rsidRDefault="009701A3" w:rsidP="006B4BDE">
      <w:pPr>
        <w:pStyle w:val="Leipteksti1"/>
        <w:numPr>
          <w:ilvl w:val="0"/>
          <w:numId w:val="11"/>
        </w:numPr>
      </w:pPr>
      <w:r w:rsidRPr="009701A3">
        <w:t>Valitse tallennuksen asetuksissa kohdat </w:t>
      </w:r>
      <w:r w:rsidRPr="00320D5E">
        <w:rPr>
          <w:bCs/>
        </w:rPr>
        <w:t>Asiakirjan</w:t>
      </w:r>
      <w:r w:rsidR="001054B1" w:rsidRPr="00320D5E">
        <w:rPr>
          <w:bCs/>
        </w:rPr>
        <w:t xml:space="preserve"> </w:t>
      </w:r>
      <w:r w:rsidRPr="00320D5E">
        <w:rPr>
          <w:bCs/>
        </w:rPr>
        <w:t>ominaisuudet</w:t>
      </w:r>
      <w:r w:rsidR="001054B1">
        <w:t xml:space="preserve"> </w:t>
      </w:r>
      <w:r w:rsidRPr="009701A3">
        <w:t>ja</w:t>
      </w:r>
      <w:r w:rsidR="001054B1">
        <w:t xml:space="preserve"> </w:t>
      </w:r>
      <w:r w:rsidRPr="00320D5E">
        <w:rPr>
          <w:bCs/>
        </w:rPr>
        <w:t>Asiakirjan rakenteen tunnisteet helppokäyttötoimintoa varten</w:t>
      </w:r>
      <w:r w:rsidRPr="009701A3">
        <w:t xml:space="preserve">. </w:t>
      </w:r>
    </w:p>
    <w:p w14:paraId="5D5CCA7A" w14:textId="77777777" w:rsidR="009701A3" w:rsidRPr="00E87B29" w:rsidRDefault="00937791" w:rsidP="006B4BDE">
      <w:pPr>
        <w:pStyle w:val="Leipteksti1"/>
        <w:numPr>
          <w:ilvl w:val="0"/>
          <w:numId w:val="11"/>
        </w:numPr>
      </w:pPr>
      <w:r>
        <w:t>V</w:t>
      </w:r>
      <w:r w:rsidR="009701A3" w:rsidRPr="009701A3">
        <w:t>alits</w:t>
      </w:r>
      <w:r>
        <w:t>e</w:t>
      </w:r>
      <w:r w:rsidR="009701A3" w:rsidRPr="009701A3">
        <w:t xml:space="preserve"> Luo kirjanmerkit käyttämällä Otsikoita</w:t>
      </w:r>
      <w:r w:rsidR="00337E4D">
        <w:t xml:space="preserve"> (</w:t>
      </w:r>
      <w:r w:rsidR="008F5BC6">
        <w:fldChar w:fldCharType="begin"/>
      </w:r>
      <w:r w:rsidR="008F5BC6">
        <w:instrText xml:space="preserve"> REF  _Ref64385935 \* Lower \h </w:instrText>
      </w:r>
      <w:r w:rsidR="008F5BC6">
        <w:fldChar w:fldCharType="separate"/>
      </w:r>
      <w:r w:rsidR="008C0459">
        <w:t xml:space="preserve">kuva </w:t>
      </w:r>
      <w:r w:rsidR="008C0459">
        <w:rPr>
          <w:noProof/>
        </w:rPr>
        <w:t>7</w:t>
      </w:r>
      <w:r w:rsidR="008F5BC6">
        <w:fldChar w:fldCharType="end"/>
      </w:r>
      <w:r w:rsidR="00A32530">
        <w:t>)</w:t>
      </w:r>
      <w:r w:rsidR="008F5BC6">
        <w:t>.</w:t>
      </w:r>
    </w:p>
    <w:p w14:paraId="4BD09E62" w14:textId="77777777" w:rsidR="00F437A7" w:rsidRDefault="00E87B29" w:rsidP="00F437A7">
      <w:pPr>
        <w:pStyle w:val="Leipteksti1"/>
        <w:keepNext/>
      </w:pPr>
      <w:r>
        <w:rPr>
          <w:noProof/>
          <w:lang w:eastAsia="fi-FI"/>
        </w:rPr>
        <w:lastRenderedPageBreak/>
        <w:drawing>
          <wp:inline distT="0" distB="0" distL="0" distR="0" wp14:anchorId="613764E8" wp14:editId="2526F1AC">
            <wp:extent cx="2880000" cy="4154400"/>
            <wp:effectExtent l="0" t="0" r="0" b="0"/>
            <wp:docPr id="4" name="Picture 4" descr="Valintaikkuna, jossa määritetään saavutettavan PDF-tiedoston luontiin vaadittavat yksityiskohda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1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FD4E" w14:textId="77777777" w:rsidR="00E87B29" w:rsidRDefault="00F437A7" w:rsidP="00473F46">
      <w:pPr>
        <w:pStyle w:val="Kuvaotsikko"/>
      </w:pPr>
      <w:bookmarkStart w:id="30" w:name="_Ref64385935"/>
      <w:r>
        <w:t xml:space="preserve">Kuva </w:t>
      </w:r>
      <w:fldSimple w:instr=" SEQ Kuva \* ARABIC ">
        <w:r w:rsidR="008C0459">
          <w:rPr>
            <w:noProof/>
          </w:rPr>
          <w:t>7</w:t>
        </w:r>
      </w:fldSimple>
      <w:bookmarkEnd w:id="30"/>
      <w:r>
        <w:t xml:space="preserve">. </w:t>
      </w:r>
      <w:r w:rsidRPr="00D05329">
        <w:t>Saavutettavan PDF-tiedoston luominen Word-ohjelmassa.</w:t>
      </w:r>
    </w:p>
    <w:p w14:paraId="79FA5BCB" w14:textId="77777777" w:rsidR="009701A3" w:rsidRPr="009701A3" w:rsidRDefault="009701A3" w:rsidP="009701A3">
      <w:pPr>
        <w:pStyle w:val="Leipteksti1"/>
      </w:pPr>
      <w:r w:rsidRPr="009701A3">
        <w:t xml:space="preserve">Älä </w:t>
      </w:r>
      <w:r w:rsidR="00AE0A73">
        <w:t>käytä Tulosta PDF</w:t>
      </w:r>
      <w:r w:rsidRPr="009701A3">
        <w:t xml:space="preserve"> -toimintoa, koska lo</w:t>
      </w:r>
      <w:r w:rsidR="00AE0A73">
        <w:t>pputulos ei ole saavutettava PDF-tiedosto</w:t>
      </w:r>
      <w:r w:rsidRPr="009701A3">
        <w:t>.</w:t>
      </w:r>
    </w:p>
    <w:p w14:paraId="14A07F5F" w14:textId="77777777" w:rsidR="009701A3" w:rsidRPr="00442E91" w:rsidRDefault="009701A3" w:rsidP="00442E91">
      <w:pPr>
        <w:pStyle w:val="Leipteksti1"/>
        <w:sectPr w:rsidR="009701A3" w:rsidRPr="00442E91">
          <w:headerReference w:type="default" r:id="rId26"/>
          <w:pgSz w:w="11906" w:h="16838"/>
          <w:pgMar w:top="1418" w:right="1134" w:bottom="1701" w:left="2268" w:header="567" w:footer="567" w:gutter="0"/>
          <w:pgNumType w:start="1"/>
          <w:cols w:space="708"/>
          <w:docGrid w:linePitch="360"/>
        </w:sectPr>
      </w:pPr>
    </w:p>
    <w:p w14:paraId="6C432677" w14:textId="77777777" w:rsidR="002C1B5C" w:rsidRPr="002C1B5C" w:rsidRDefault="00F2009D" w:rsidP="00A6358F">
      <w:pPr>
        <w:pStyle w:val="Lhteetliitteetotsikko"/>
      </w:pPr>
      <w:bookmarkStart w:id="31" w:name="_Toc68862335"/>
      <w:r>
        <w:lastRenderedPageBreak/>
        <w:t>L</w:t>
      </w:r>
      <w:r w:rsidR="00600602" w:rsidRPr="008B75F0">
        <w:t>ähteet</w:t>
      </w:r>
      <w:bookmarkEnd w:id="24"/>
      <w:bookmarkEnd w:id="31"/>
    </w:p>
    <w:p w14:paraId="6727A3F5" w14:textId="77777777" w:rsidR="00255980" w:rsidRPr="002140F8" w:rsidRDefault="00C159A9" w:rsidP="002140F8">
      <w:pPr>
        <w:pStyle w:val="Leipteksti1"/>
      </w:pPr>
      <w:r>
        <w:t>Käytä jompaakumpaa alla olevista viittausjärjestelmistä. Poista se, jota et aio käyttää.</w:t>
      </w:r>
    </w:p>
    <w:p w14:paraId="76C9CA3D" w14:textId="77777777" w:rsidR="00586534" w:rsidRDefault="00586534" w:rsidP="00586534">
      <w:pPr>
        <w:pStyle w:val="Leipteksti1"/>
      </w:pPr>
      <w:r w:rsidRPr="00586534">
        <w:t>Harvard-järjestelmä (nimi-vuosijärjestelmä):</w:t>
      </w:r>
    </w:p>
    <w:p w14:paraId="36607701" w14:textId="77777777" w:rsidR="002A4D32" w:rsidRPr="00586534" w:rsidRDefault="002A4D32" w:rsidP="00CF5DC8">
      <w:pPr>
        <w:pStyle w:val="Leiptekstiennenlainaustatailuetelmaa"/>
      </w:pPr>
      <w:r w:rsidRPr="002C1B5C">
        <w:t>Lisää lähteet aakkosjärjestykse</w:t>
      </w:r>
      <w:r>
        <w:t>ssä.</w:t>
      </w:r>
    </w:p>
    <w:p w14:paraId="2DC22A1F" w14:textId="77777777" w:rsidR="00ED7A95" w:rsidRDefault="00B35B4D" w:rsidP="00586534">
      <w:pPr>
        <w:pStyle w:val="Numeroimattomatlhteet"/>
      </w:pPr>
      <w:r w:rsidRPr="00B35B4D">
        <w:t xml:space="preserve">Aaltonen, </w:t>
      </w:r>
      <w:proofErr w:type="spellStart"/>
      <w:r w:rsidRPr="00B35B4D">
        <w:t>P</w:t>
      </w:r>
      <w:r w:rsidR="00C159A9">
        <w:t>ietu</w:t>
      </w:r>
      <w:proofErr w:type="spellEnd"/>
      <w:r w:rsidRPr="00B35B4D">
        <w:t>.</w:t>
      </w:r>
      <w:r>
        <w:t xml:space="preserve"> </w:t>
      </w:r>
      <w:r w:rsidR="00C159A9">
        <w:t>2019</w:t>
      </w:r>
      <w:r w:rsidR="002C1B5C">
        <w:t>. Tutkiva kirjoittaja ammattikorkeakoul</w:t>
      </w:r>
      <w:r w:rsidR="0009063F">
        <w:t>ussa. Opinnäytetyö. Metropolia A</w:t>
      </w:r>
      <w:r w:rsidR="00C159A9">
        <w:t>mmattikorkeakoulu</w:t>
      </w:r>
      <w:r w:rsidR="002C1B5C">
        <w:t>.</w:t>
      </w:r>
      <w:r w:rsidR="00C159A9">
        <w:t xml:space="preserve"> Theseus-tietokanta.</w:t>
      </w:r>
    </w:p>
    <w:p w14:paraId="0CD6A90D" w14:textId="77777777" w:rsidR="002A4D32" w:rsidRDefault="00C159A9" w:rsidP="00586534">
      <w:pPr>
        <w:pStyle w:val="Numeroimattomatlhteet"/>
      </w:pPr>
      <w:r>
        <w:t>Oppivainen, Sanelma</w:t>
      </w:r>
      <w:r w:rsidR="002A4D32">
        <w:t>. 2020. Opinnäytetyön raportointiopas. Helsinki: Kaarikustantamo.</w:t>
      </w:r>
    </w:p>
    <w:p w14:paraId="22201DA2" w14:textId="77777777" w:rsidR="00586534" w:rsidRDefault="00586534" w:rsidP="00586534">
      <w:pPr>
        <w:pStyle w:val="Numeroimattomatlhteet"/>
      </w:pPr>
    </w:p>
    <w:p w14:paraId="451D9563" w14:textId="77777777" w:rsidR="009A483C" w:rsidRDefault="00586534" w:rsidP="00586534">
      <w:pPr>
        <w:pStyle w:val="Leipteksti1"/>
      </w:pPr>
      <w:r w:rsidRPr="00586534">
        <w:t>Vancouver-järjestelmä (numeroviitejärjestelmä)</w:t>
      </w:r>
      <w:r>
        <w:t>:</w:t>
      </w:r>
    </w:p>
    <w:p w14:paraId="1AF8C006" w14:textId="77777777" w:rsidR="00C159A9" w:rsidRPr="009A483C" w:rsidRDefault="00C159A9" w:rsidP="00CF5DC8">
      <w:pPr>
        <w:pStyle w:val="Leiptekstiennenlainaustatailuetelmaa"/>
      </w:pPr>
      <w:r>
        <w:t>Lisää lähteet siinä järjestyksessä, kuin ne on mainittu tekstissä.</w:t>
      </w:r>
    </w:p>
    <w:p w14:paraId="53EB5D7A" w14:textId="77777777" w:rsidR="00ED7A95" w:rsidRPr="00586534" w:rsidRDefault="00C159A9" w:rsidP="00586534">
      <w:pPr>
        <w:pStyle w:val="Numeroidutlhteet"/>
      </w:pPr>
      <w:r>
        <w:t>Oppivainen, Sanelma</w:t>
      </w:r>
      <w:r w:rsidR="00ED7A95" w:rsidRPr="00586534">
        <w:t>. 2020. Opinnäytetyön raportointiopas. Helsinki: Kaarikustantamo.</w:t>
      </w:r>
    </w:p>
    <w:p w14:paraId="076DED1C" w14:textId="77777777" w:rsidR="00ED7A95" w:rsidRPr="00586534" w:rsidRDefault="00B35B4D" w:rsidP="00586534">
      <w:pPr>
        <w:pStyle w:val="Numeroidutlhteet"/>
      </w:pPr>
      <w:r w:rsidRPr="00586534">
        <w:t xml:space="preserve">Aaltonen, </w:t>
      </w:r>
      <w:proofErr w:type="spellStart"/>
      <w:r w:rsidRPr="00586534">
        <w:t>P</w:t>
      </w:r>
      <w:r w:rsidR="00C159A9">
        <w:t>ietu</w:t>
      </w:r>
      <w:proofErr w:type="spellEnd"/>
      <w:r w:rsidR="00C159A9">
        <w:t>. 2019</w:t>
      </w:r>
      <w:r w:rsidR="00ED7A95" w:rsidRPr="00586534">
        <w:t>. Tutkiva kirjoittaja ammattikorkeakoulussa. Opinnäytetyö. Metropolia A</w:t>
      </w:r>
      <w:r w:rsidR="00C159A9">
        <w:t>mmattikorkeakoulu</w:t>
      </w:r>
      <w:r w:rsidR="00ED7A95" w:rsidRPr="00586534">
        <w:t>.</w:t>
      </w:r>
      <w:r w:rsidR="00C159A9">
        <w:t xml:space="preserve"> Theseus-tietokanta.</w:t>
      </w:r>
    </w:p>
    <w:p w14:paraId="1F2E1235" w14:textId="77777777" w:rsidR="00600602" w:rsidRDefault="00600602" w:rsidP="00701D50"/>
    <w:p w14:paraId="457D3639" w14:textId="77777777" w:rsidR="004C7A86" w:rsidRDefault="004C7A86" w:rsidP="00701D50"/>
    <w:p w14:paraId="6F9600AC" w14:textId="77777777" w:rsidR="004C7A86" w:rsidRPr="004C7A86" w:rsidRDefault="004C7A86" w:rsidP="004C7A86">
      <w:pPr>
        <w:ind w:left="142"/>
        <w:sectPr w:rsidR="004C7A86" w:rsidRPr="004C7A86" w:rsidSect="00A6358F">
          <w:pgSz w:w="11906" w:h="16838"/>
          <w:pgMar w:top="1418" w:right="1134" w:bottom="1701" w:left="2268" w:header="567" w:footer="567" w:gutter="0"/>
          <w:cols w:space="708"/>
          <w:docGrid w:linePitch="360"/>
        </w:sectPr>
      </w:pPr>
    </w:p>
    <w:p w14:paraId="68A4A9C3" w14:textId="77777777" w:rsidR="00600602" w:rsidRPr="00157291" w:rsidRDefault="00600602" w:rsidP="00157291">
      <w:pPr>
        <w:pStyle w:val="Liitteenotsikko"/>
      </w:pPr>
      <w:r w:rsidRPr="00157291">
        <w:lastRenderedPageBreak/>
        <w:t>Liitteen otsikko</w:t>
      </w:r>
    </w:p>
    <w:p w14:paraId="1011919B" w14:textId="77777777" w:rsidR="000C3E70" w:rsidRDefault="000C3E70" w:rsidP="0003243C">
      <w:pPr>
        <w:pStyle w:val="Leipteksti1"/>
      </w:pPr>
      <w:r>
        <w:t>Liitteet eivät päivity sisällysluetteloon automaattisesti, vaan ne on lueteltava automaattisesti luotavan sisällysluettelon alapuolella erikseen.</w:t>
      </w:r>
    </w:p>
    <w:p w14:paraId="0D0BB324" w14:textId="77777777" w:rsidR="00EE4B2C" w:rsidRDefault="00EE4B2C" w:rsidP="0003243C">
      <w:pPr>
        <w:pStyle w:val="Leipteksti1"/>
      </w:pPr>
      <w:r>
        <w:t xml:space="preserve">Jos lisäät liitteeseen kuvia tai taulukoita, Word </w:t>
      </w:r>
      <w:r w:rsidR="00516B7D">
        <w:t>numeroi ne automaattisesti ikään kuin ne olisivat työn varsinaisessa tekstiosassa. Korjaa liitteissä olevien kuvien ja taulukoiden numerointi käsin siten, että numerointi alkaa kussakin liitteessä ykkösestä.</w:t>
      </w:r>
    </w:p>
    <w:p w14:paraId="14E418AA" w14:textId="77777777" w:rsidR="0003243C" w:rsidRDefault="0003243C" w:rsidP="0003243C">
      <w:pPr>
        <w:pStyle w:val="Leipteksti1"/>
      </w:pPr>
      <w:r>
        <w:t>Alla on ohje liitteiden lisäämiseksi ja poistamiseksi siten, että ylätunnisteet säilyvät oikeanlaisina.</w:t>
      </w:r>
    </w:p>
    <w:p w14:paraId="0D92E829" w14:textId="77777777" w:rsidR="00C5350B" w:rsidRDefault="00C5350B" w:rsidP="00CF5DC8">
      <w:pPr>
        <w:pStyle w:val="Leiptekstiennenlainaustatailuetelmaa"/>
      </w:pPr>
      <w:r>
        <w:t>Ohje uuden liitteen lisäämiseksi:</w:t>
      </w:r>
    </w:p>
    <w:p w14:paraId="57E11B6D" w14:textId="77777777" w:rsidR="00C5350B" w:rsidRDefault="00C5350B" w:rsidP="006B4BDE">
      <w:pPr>
        <w:pStyle w:val="Leipteksti1"/>
        <w:numPr>
          <w:ilvl w:val="0"/>
          <w:numId w:val="7"/>
        </w:numPr>
      </w:pPr>
      <w:r>
        <w:t>Siirrä kohdistin viimeisen olemassa olevan liitesivun loppuun.</w:t>
      </w:r>
    </w:p>
    <w:p w14:paraId="71E5F6B7" w14:textId="77777777" w:rsidR="00C5350B" w:rsidRDefault="00C5350B" w:rsidP="006B4BDE">
      <w:pPr>
        <w:pStyle w:val="Leipteksti1"/>
        <w:numPr>
          <w:ilvl w:val="0"/>
          <w:numId w:val="7"/>
        </w:numPr>
      </w:pPr>
      <w:r>
        <w:t>Valitse Sivun asettelu ja valintanauhasta Vaihdot / Osanvaihdot ˗ Seuraava sivu. Näin loppuun tulostuu uusi liite, mutta sen ylätunnisteessa oleva numero ei ole oikea.</w:t>
      </w:r>
    </w:p>
    <w:p w14:paraId="1E36CDAF" w14:textId="77777777" w:rsidR="00C5350B" w:rsidRDefault="00C5350B" w:rsidP="006B4BDE">
      <w:pPr>
        <w:pStyle w:val="Leipteksti1"/>
        <w:numPr>
          <w:ilvl w:val="0"/>
          <w:numId w:val="7"/>
        </w:numPr>
      </w:pPr>
      <w:proofErr w:type="spellStart"/>
      <w:r>
        <w:t>Kaksoisnapauta</w:t>
      </w:r>
      <w:proofErr w:type="spellEnd"/>
      <w:r>
        <w:t xml:space="preserve"> uuden liitesivun ylätunnistetta, jossa on väärä liitteen numero. Jos valintanauhassa näkyy nyt valittuna vaihtoehto ”Linkitä edelliseen”, paina kyseistä painiketta siten, että vaihtoehto ei enää ole valittuna.</w:t>
      </w:r>
    </w:p>
    <w:p w14:paraId="377D6826" w14:textId="77777777" w:rsidR="00C5350B" w:rsidRDefault="00C5350B" w:rsidP="00EA501F">
      <w:pPr>
        <w:pStyle w:val="Leipteksti1"/>
      </w:pPr>
      <w:r>
        <w:t>Korjaa liitteen numero oikeaksi.</w:t>
      </w:r>
    </w:p>
    <w:p w14:paraId="61114EC6" w14:textId="77777777" w:rsidR="00EA501F" w:rsidRDefault="00EA501F" w:rsidP="00EA501F">
      <w:pPr>
        <w:pStyle w:val="Leipteksti1"/>
      </w:pPr>
      <w:r>
        <w:t>Ohje tarpeettoman liitteen poistamiseksi:</w:t>
      </w:r>
    </w:p>
    <w:p w14:paraId="7007DB04" w14:textId="77777777" w:rsidR="00EA501F" w:rsidRDefault="00EA501F" w:rsidP="006B4BDE">
      <w:pPr>
        <w:pStyle w:val="Leipteksti1"/>
        <w:numPr>
          <w:ilvl w:val="0"/>
          <w:numId w:val="8"/>
        </w:numPr>
      </w:pPr>
      <w:r>
        <w:t xml:space="preserve">Valitse ensin kokonaisuudessaan liitteenä oleva sivu ja poista sen sisältö </w:t>
      </w:r>
      <w:proofErr w:type="spellStart"/>
      <w:r>
        <w:t>Delete</w:t>
      </w:r>
      <w:proofErr w:type="spellEnd"/>
      <w:r>
        <w:t>-näppäimellä.</w:t>
      </w:r>
    </w:p>
    <w:p w14:paraId="786A2787" w14:textId="77777777" w:rsidR="00EA501F" w:rsidRDefault="00EA501F" w:rsidP="006B4BDE">
      <w:pPr>
        <w:pStyle w:val="Leipteksti1"/>
        <w:numPr>
          <w:ilvl w:val="0"/>
          <w:numId w:val="8"/>
        </w:numPr>
      </w:pPr>
      <w:r>
        <w:lastRenderedPageBreak/>
        <w:t>Kun olet</w:t>
      </w:r>
      <w:r w:rsidR="00FB7C28">
        <w:t xml:space="preserve"> tyhjentämäsi liitesivun alussa</w:t>
      </w:r>
      <w:r>
        <w:t xml:space="preserve">, </w:t>
      </w:r>
      <w:proofErr w:type="spellStart"/>
      <w:r>
        <w:t>kaksoisnapauta</w:t>
      </w:r>
      <w:proofErr w:type="spellEnd"/>
      <w:r>
        <w:t xml:space="preserve"> tyhjän liitesivun ylätunnistetta ja paina valintanauhan painiketta </w:t>
      </w:r>
      <w:proofErr w:type="spellStart"/>
      <w:r>
        <w:t>Link</w:t>
      </w:r>
      <w:proofErr w:type="spellEnd"/>
      <w:r>
        <w:t xml:space="preserve"> to </w:t>
      </w:r>
      <w:proofErr w:type="spellStart"/>
      <w:r>
        <w:t>Prev</w:t>
      </w:r>
      <w:r w:rsidR="00A14C17">
        <w:t>i</w:t>
      </w:r>
      <w:r w:rsidR="00441249">
        <w:t>ous</w:t>
      </w:r>
      <w:proofErr w:type="spellEnd"/>
      <w:r w:rsidR="00441249">
        <w:t xml:space="preserve">. Ruudulle ilmestyy </w:t>
      </w:r>
      <w:r w:rsidR="00A14C17">
        <w:t>dialogi-ikkuna</w:t>
      </w:r>
      <w:r w:rsidR="00441249">
        <w:t xml:space="preserve"> (kuva 1)</w:t>
      </w:r>
      <w:r w:rsidR="00A14C17">
        <w:t>.</w:t>
      </w:r>
    </w:p>
    <w:p w14:paraId="1B7B68A5" w14:textId="77777777" w:rsidR="00CC1452" w:rsidRDefault="00EA501F" w:rsidP="00CC1452">
      <w:pPr>
        <w:pStyle w:val="Leipteksti1"/>
        <w:keepNext/>
      </w:pPr>
      <w:r w:rsidRPr="001218A7">
        <w:rPr>
          <w:noProof/>
          <w:lang w:eastAsia="fi-FI"/>
        </w:rPr>
        <w:drawing>
          <wp:inline distT="0" distB="0" distL="0" distR="0" wp14:anchorId="621221B5" wp14:editId="6CA40EDE">
            <wp:extent cx="4404210" cy="854015"/>
            <wp:effectExtent l="0" t="0" r="0" b="3810"/>
            <wp:docPr id="6" name="Picture 6" descr="Varmistuskysymys osan ylätunnisteen kytkennästä edelliseen ylätunnisteeseen." title="Dialogi-ikku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4083" cy="8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4C7E" w14:textId="77777777" w:rsidR="00F437A7" w:rsidRDefault="00CC1452" w:rsidP="00473F46">
      <w:pPr>
        <w:pStyle w:val="Kuvaotsikko"/>
      </w:pPr>
      <w:r>
        <w:t xml:space="preserve">Kuva </w:t>
      </w:r>
      <w:fldSimple w:instr=" SEQ KuvaLiite1 \* ARABIC ">
        <w:r w:rsidR="008C0459">
          <w:rPr>
            <w:noProof/>
          </w:rPr>
          <w:t>1</w:t>
        </w:r>
      </w:fldSimple>
      <w:r>
        <w:t xml:space="preserve">. </w:t>
      </w:r>
      <w:proofErr w:type="spellStart"/>
      <w:r w:rsidRPr="008F28AB">
        <w:t>Link</w:t>
      </w:r>
      <w:proofErr w:type="spellEnd"/>
      <w:r w:rsidRPr="008F28AB">
        <w:t xml:space="preserve"> to </w:t>
      </w:r>
      <w:proofErr w:type="spellStart"/>
      <w:r w:rsidRPr="008F28AB">
        <w:t>Previous</w:t>
      </w:r>
      <w:proofErr w:type="spellEnd"/>
      <w:r w:rsidRPr="008F28AB">
        <w:t xml:space="preserve"> -toiminnon dialogi-ikkuna.</w:t>
      </w:r>
    </w:p>
    <w:p w14:paraId="510573B6" w14:textId="77777777" w:rsidR="00EA501F" w:rsidRDefault="00EA501F" w:rsidP="00CF5DC8">
      <w:pPr>
        <w:pStyle w:val="Leiptekstiennenlainaustatailuetelmaa"/>
      </w:pPr>
      <w:r>
        <w:t xml:space="preserve">Vastaa </w:t>
      </w:r>
      <w:proofErr w:type="spellStart"/>
      <w:r>
        <w:t>Yes</w:t>
      </w:r>
      <w:proofErr w:type="spellEnd"/>
      <w:r>
        <w:t>.</w:t>
      </w:r>
    </w:p>
    <w:p w14:paraId="5934E335" w14:textId="77777777" w:rsidR="00EA501F" w:rsidRDefault="00EA501F" w:rsidP="006B4BDE">
      <w:pPr>
        <w:pStyle w:val="Leipteksti1"/>
        <w:numPr>
          <w:ilvl w:val="0"/>
          <w:numId w:val="8"/>
        </w:numPr>
      </w:pPr>
      <w:r>
        <w:t xml:space="preserve">Kytke Home-valikon valintanauhasta piilomerkit näkyviin, jos ne eivät ole näkyvissä: </w:t>
      </w:r>
      <w:r>
        <w:rPr>
          <w:noProof/>
          <w:lang w:eastAsia="fi-FI"/>
        </w:rPr>
        <w:drawing>
          <wp:inline distT="0" distB="0" distL="0" distR="0" wp14:anchorId="6CDB4CFD" wp14:editId="342566F1">
            <wp:extent cx="276225" cy="276225"/>
            <wp:effectExtent l="0" t="0" r="9525" b="9525"/>
            <wp:docPr id="1" name="Picture 1" title="Piilomerkki painikkeen kuv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5CFD5D24" w14:textId="77777777" w:rsidR="00EA501F" w:rsidRDefault="00EA501F" w:rsidP="006B4BDE">
      <w:pPr>
        <w:pStyle w:val="Leipteksti1"/>
        <w:numPr>
          <w:ilvl w:val="0"/>
          <w:numId w:val="8"/>
        </w:numPr>
      </w:pPr>
      <w:r>
        <w:t>Käy poistamassa tarpeetonta lii</w:t>
      </w:r>
      <w:r w:rsidR="00FA7194">
        <w:t>tettä edeltävä osan vaihto (kuva 2</w:t>
      </w:r>
      <w:r>
        <w:t>).</w:t>
      </w:r>
    </w:p>
    <w:p w14:paraId="7EEB15B3" w14:textId="77777777" w:rsidR="00441249" w:rsidRDefault="005B72A9" w:rsidP="00441249">
      <w:pPr>
        <w:pStyle w:val="Leipteksti1"/>
        <w:keepNext/>
      </w:pPr>
      <w:r>
        <w:rPr>
          <w:noProof/>
          <w:lang w:eastAsia="fi-FI"/>
        </w:rPr>
        <w:drawing>
          <wp:inline distT="0" distB="0" distL="0" distR="0" wp14:anchorId="19EB0E16" wp14:editId="69880FFF">
            <wp:extent cx="5391785" cy="1035050"/>
            <wp:effectExtent l="0" t="0" r="0" b="0"/>
            <wp:docPr id="9" name="Picture 9" descr="Ohjeen mukaan osan vaihto poistetaan siirtämällä kohdistin sen vasemmalle puolelle ja painamalla delete." title="Kuvallinen oh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C7C40" w14:textId="77777777" w:rsidR="00F437A7" w:rsidRDefault="00441249" w:rsidP="00473F46">
      <w:pPr>
        <w:pStyle w:val="Kuvaotsikko"/>
      </w:pPr>
      <w:r>
        <w:t xml:space="preserve">Kuva </w:t>
      </w:r>
      <w:fldSimple w:instr=" SEQ KuvaLiite1 \* ARABIC ">
        <w:r w:rsidR="008C0459">
          <w:rPr>
            <w:noProof/>
          </w:rPr>
          <w:t>2</w:t>
        </w:r>
      </w:fldSimple>
      <w:r>
        <w:t xml:space="preserve">. </w:t>
      </w:r>
      <w:proofErr w:type="spellStart"/>
      <w:r w:rsidRPr="001C3CD5">
        <w:t>Link</w:t>
      </w:r>
      <w:proofErr w:type="spellEnd"/>
      <w:r w:rsidRPr="001C3CD5">
        <w:t xml:space="preserve"> to </w:t>
      </w:r>
      <w:proofErr w:type="spellStart"/>
      <w:r w:rsidRPr="001C3CD5">
        <w:t>Previous</w:t>
      </w:r>
      <w:proofErr w:type="spellEnd"/>
      <w:r w:rsidRPr="001C3CD5">
        <w:t xml:space="preserve"> -toiminnon dialogi-ikkuna.</w:t>
      </w:r>
    </w:p>
    <w:p w14:paraId="43275F6B" w14:textId="77777777" w:rsidR="00D92310" w:rsidRDefault="00D92310" w:rsidP="00473F46">
      <w:pPr>
        <w:pStyle w:val="Kuvaotsikko"/>
        <w:sectPr w:rsidR="00D92310" w:rsidSect="00DD1F10">
          <w:headerReference w:type="default" r:id="rId30"/>
          <w:pgSz w:w="11906" w:h="16838" w:code="9"/>
          <w:pgMar w:top="1418" w:right="1134" w:bottom="1701" w:left="2268" w:header="567" w:footer="567" w:gutter="0"/>
          <w:pgNumType w:start="1"/>
          <w:cols w:space="708"/>
          <w:docGrid w:linePitch="360"/>
        </w:sectPr>
      </w:pPr>
    </w:p>
    <w:p w14:paraId="5884603D" w14:textId="77777777" w:rsidR="00D92310" w:rsidRPr="000112FF" w:rsidRDefault="00D92310" w:rsidP="00157291">
      <w:pPr>
        <w:pStyle w:val="Liitteenotsikko"/>
      </w:pPr>
      <w:r w:rsidRPr="000112FF">
        <w:lastRenderedPageBreak/>
        <w:t>Liitteen otsikko</w:t>
      </w:r>
    </w:p>
    <w:p w14:paraId="696CF23A" w14:textId="77777777" w:rsidR="00600602" w:rsidRPr="008B75F0" w:rsidRDefault="00D92310" w:rsidP="00D92310">
      <w:pPr>
        <w:pStyle w:val="Leipteksti1"/>
      </w:pPr>
      <w:r>
        <w:t>Tähän kirjoitetaan liitteen</w:t>
      </w:r>
      <w:r w:rsidRPr="008B75F0">
        <w:t xml:space="preserve"> sisältö</w:t>
      </w:r>
      <w:r>
        <w:t>.</w:t>
      </w:r>
    </w:p>
    <w:sectPr w:rsidR="00600602" w:rsidRPr="008B75F0" w:rsidSect="000112FF">
      <w:headerReference w:type="default" r:id="rId31"/>
      <w:pgSz w:w="11906" w:h="16838" w:code="9"/>
      <w:pgMar w:top="1134" w:right="1134" w:bottom="1701" w:left="2268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AC192" w14:textId="77777777" w:rsidR="00926AAF" w:rsidRDefault="00926AAF" w:rsidP="00DA42B6">
      <w:r>
        <w:separator/>
      </w:r>
    </w:p>
    <w:p w14:paraId="2B709F9C" w14:textId="77777777" w:rsidR="00926AAF" w:rsidRDefault="00926AAF"/>
    <w:p w14:paraId="1AA7E589" w14:textId="77777777" w:rsidR="00926AAF" w:rsidRDefault="00926AAF"/>
  </w:endnote>
  <w:endnote w:type="continuationSeparator" w:id="0">
    <w:p w14:paraId="259CF2B8" w14:textId="77777777" w:rsidR="00926AAF" w:rsidRDefault="00926AAF" w:rsidP="00DA42B6">
      <w:r>
        <w:continuationSeparator/>
      </w:r>
    </w:p>
    <w:p w14:paraId="11184647" w14:textId="77777777" w:rsidR="00926AAF" w:rsidRDefault="00926AAF"/>
    <w:p w14:paraId="6B4CC591" w14:textId="77777777" w:rsidR="00926AAF" w:rsidRDefault="00926A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DE021" w14:textId="77777777" w:rsidR="00CC1452" w:rsidRDefault="00CC1452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F77F" w14:textId="77777777" w:rsidR="00CC1452" w:rsidRDefault="00CC1452">
    <w:pPr>
      <w:pStyle w:val="Alatunnist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9D96B" w14:textId="77777777" w:rsidR="00CC1452" w:rsidRDefault="00CC1452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A97B5" w14:textId="77777777" w:rsidR="00926AAF" w:rsidRDefault="00926AAF" w:rsidP="00DA42B6">
      <w:r>
        <w:separator/>
      </w:r>
    </w:p>
    <w:p w14:paraId="13FACE14" w14:textId="77777777" w:rsidR="00926AAF" w:rsidRDefault="00926AAF"/>
    <w:p w14:paraId="17C08825" w14:textId="77777777" w:rsidR="00926AAF" w:rsidRDefault="00926AAF"/>
  </w:footnote>
  <w:footnote w:type="continuationSeparator" w:id="0">
    <w:p w14:paraId="6A82E0ED" w14:textId="77777777" w:rsidR="00926AAF" w:rsidRDefault="00926AAF" w:rsidP="00DA42B6">
      <w:r>
        <w:continuationSeparator/>
      </w:r>
    </w:p>
    <w:p w14:paraId="39FBD5B1" w14:textId="77777777" w:rsidR="00926AAF" w:rsidRDefault="00926AAF"/>
    <w:p w14:paraId="0D41A8DE" w14:textId="77777777" w:rsidR="00926AAF" w:rsidRDefault="00926A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408C4" w14:textId="77777777" w:rsidR="00CC1452" w:rsidRDefault="00CC1452" w:rsidP="008348A0">
    <w:pPr>
      <w:pStyle w:val="Yltunniste"/>
      <w:spacing w:before="851"/>
    </w:pPr>
    <w:r>
      <w:rPr>
        <w:noProof/>
      </w:rPr>
      <w:drawing>
        <wp:inline distT="0" distB="0" distL="0" distR="0" wp14:anchorId="7452D33A" wp14:editId="287E4EFC">
          <wp:extent cx="3276000" cy="3492000"/>
          <wp:effectExtent l="0" t="0" r="635" b="635"/>
          <wp:docPr id="8" name="Picture 16" descr="Metropolia Ammattikorkeakoulu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Metropolia Ammattikorkeakoulu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76000" cy="34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C5342" w14:textId="77777777" w:rsidR="00CC1452" w:rsidRPr="00E721D3" w:rsidRDefault="00CC1452" w:rsidP="00CB10C6">
    <w:pPr>
      <w:pStyle w:val="Yltunniste"/>
      <w:tabs>
        <w:tab w:val="clear" w:pos="4819"/>
        <w:tab w:val="clear" w:pos="9638"/>
        <w:tab w:val="left" w:pos="5216"/>
      </w:tabs>
      <w:rPr>
        <w:rFonts w:cs="Tahoma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vunumero"/>
      </w:rPr>
      <w:id w:val="863255208"/>
      <w:docPartObj>
        <w:docPartGallery w:val="Page Numbers (Top of Page)"/>
        <w:docPartUnique/>
      </w:docPartObj>
    </w:sdtPr>
    <w:sdtEndPr>
      <w:rPr>
        <w:rStyle w:val="Sivunumero"/>
      </w:rPr>
    </w:sdtEndPr>
    <w:sdtContent>
      <w:p w14:paraId="62DD656F" w14:textId="77777777" w:rsidR="00CC1452" w:rsidRDefault="00CC1452" w:rsidP="008D6273">
        <w:pPr>
          <w:pStyle w:val="Yltunniste"/>
          <w:framePr w:wrap="none" w:vAnchor="text" w:hAnchor="margin" w:xAlign="right" w:y="1"/>
          <w:rPr>
            <w:rStyle w:val="Sivunumero"/>
          </w:rPr>
        </w:pPr>
        <w:r>
          <w:rPr>
            <w:rStyle w:val="Sivunumero"/>
          </w:rPr>
          <w:fldChar w:fldCharType="begin"/>
        </w:r>
        <w:r>
          <w:rPr>
            <w:rStyle w:val="Sivunumero"/>
          </w:rPr>
          <w:instrText xml:space="preserve"> PAGE </w:instrText>
        </w:r>
        <w:r>
          <w:rPr>
            <w:rStyle w:val="Sivunumero"/>
          </w:rPr>
          <w:fldChar w:fldCharType="end"/>
        </w:r>
      </w:p>
    </w:sdtContent>
  </w:sdt>
  <w:p w14:paraId="62893FAB" w14:textId="77777777" w:rsidR="00CC1452" w:rsidRDefault="00CC1452" w:rsidP="00A6358F">
    <w:pPr>
      <w:pStyle w:val="Yltunniste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72FD8" w14:textId="77777777" w:rsidR="00CC1452" w:rsidRDefault="00CC1452">
    <w:pPr>
      <w:pStyle w:val="Yltunniste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753F9" w14:textId="77777777" w:rsidR="00CC1452" w:rsidRDefault="00CC1452">
    <w:pPr>
      <w:pStyle w:val="Yltunnist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7421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83E59D7" w14:textId="77777777" w:rsidR="00CC1452" w:rsidRDefault="00CC1452">
        <w:pPr>
          <w:pStyle w:val="Yltunnist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045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02894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70C530" w14:textId="77777777" w:rsidR="00CC1452" w:rsidRDefault="00CC1452" w:rsidP="00262829">
        <w:pPr>
          <w:pStyle w:val="Yltunniste"/>
          <w:ind w:right="-1"/>
          <w:jc w:val="right"/>
        </w:pPr>
        <w:r>
          <w:t>Liite 1</w:t>
        </w:r>
      </w:p>
      <w:p w14:paraId="174969DA" w14:textId="33233E79" w:rsidR="00CC1452" w:rsidRPr="00A6358F" w:rsidRDefault="008136F9" w:rsidP="00080D92">
        <w:pPr>
          <w:pStyle w:val="Yltunniste"/>
          <w:jc w:val="right"/>
        </w:pPr>
        <w:sdt>
          <w:sdtPr>
            <w:rPr>
              <w:rStyle w:val="Sivunumero"/>
            </w:rPr>
            <w:id w:val="1109474841"/>
            <w:docPartObj>
              <w:docPartGallery w:val="Page Numbers (Top of Page)"/>
              <w:docPartUnique/>
            </w:docPartObj>
          </w:sdtPr>
          <w:sdtEndPr>
            <w:rPr>
              <w:rStyle w:val="Sivunumero"/>
            </w:rPr>
          </w:sdtEndPr>
          <w:sdtContent>
            <w:r w:rsidR="00CC1452">
              <w:rPr>
                <w:rStyle w:val="Sivunumero"/>
              </w:rPr>
              <w:fldChar w:fldCharType="begin"/>
            </w:r>
            <w:r w:rsidR="00CC1452">
              <w:rPr>
                <w:rStyle w:val="Sivunumero"/>
              </w:rPr>
              <w:instrText xml:space="preserve"> PAGE  \* Arabic </w:instrText>
            </w:r>
            <w:r w:rsidR="00CC1452">
              <w:rPr>
                <w:rStyle w:val="Sivunumero"/>
              </w:rPr>
              <w:fldChar w:fldCharType="separate"/>
            </w:r>
            <w:r w:rsidR="008C0459">
              <w:rPr>
                <w:rStyle w:val="Sivunumero"/>
                <w:noProof/>
              </w:rPr>
              <w:t>2</w:t>
            </w:r>
            <w:r w:rsidR="00CC1452">
              <w:rPr>
                <w:rStyle w:val="Sivunumero"/>
              </w:rPr>
              <w:fldChar w:fldCharType="end"/>
            </w:r>
            <w:r w:rsidR="00CC1452">
              <w:rPr>
                <w:rStyle w:val="Sivunumero"/>
              </w:rPr>
              <w:t xml:space="preserve"> (</w:t>
            </w:r>
            <w:r w:rsidR="00CC1452">
              <w:rPr>
                <w:rStyle w:val="Sivunumero"/>
              </w:rPr>
              <w:fldChar w:fldCharType="begin"/>
            </w:r>
            <w:r w:rsidR="00CC1452">
              <w:rPr>
                <w:rStyle w:val="Sivunumero"/>
              </w:rPr>
              <w:instrText xml:space="preserve"> SECTIONPAGES   \* MERGEFORMAT </w:instrText>
            </w:r>
            <w:r w:rsidR="00CC1452">
              <w:rPr>
                <w:rStyle w:val="Sivunumero"/>
              </w:rPr>
              <w:fldChar w:fldCharType="separate"/>
            </w:r>
            <w:r>
              <w:rPr>
                <w:rStyle w:val="Sivunumero"/>
                <w:noProof/>
              </w:rPr>
              <w:t>2</w:t>
            </w:r>
            <w:r w:rsidR="00CC1452">
              <w:rPr>
                <w:rStyle w:val="Sivunumero"/>
              </w:rPr>
              <w:fldChar w:fldCharType="end"/>
            </w:r>
            <w:r w:rsidR="00CC1452">
              <w:rPr>
                <w:rStyle w:val="Sivunumero"/>
              </w:rPr>
              <w:t>)</w:t>
            </w:r>
          </w:sdtContent>
        </w:sdt>
      </w:p>
    </w:sdtContent>
  </w:sdt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52960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BDD4B35" w14:textId="77777777" w:rsidR="00CC1452" w:rsidRDefault="00CC1452" w:rsidP="00262829">
        <w:pPr>
          <w:pStyle w:val="Yltunniste"/>
          <w:ind w:right="-1"/>
          <w:jc w:val="right"/>
        </w:pPr>
        <w:r>
          <w:t>Liite 2</w:t>
        </w:r>
      </w:p>
      <w:p w14:paraId="439AE886" w14:textId="46FCEBEC" w:rsidR="00CC1452" w:rsidRPr="00A6358F" w:rsidRDefault="008136F9" w:rsidP="00080D92">
        <w:pPr>
          <w:pStyle w:val="Yltunniste"/>
          <w:jc w:val="right"/>
        </w:pPr>
        <w:sdt>
          <w:sdtPr>
            <w:rPr>
              <w:rStyle w:val="Sivunumero"/>
            </w:rPr>
            <w:id w:val="1276442137"/>
            <w:docPartObj>
              <w:docPartGallery w:val="Page Numbers (Top of Page)"/>
              <w:docPartUnique/>
            </w:docPartObj>
          </w:sdtPr>
          <w:sdtEndPr>
            <w:rPr>
              <w:rStyle w:val="Sivunumero"/>
            </w:rPr>
          </w:sdtEndPr>
          <w:sdtContent>
            <w:r w:rsidR="00CC1452">
              <w:rPr>
                <w:rStyle w:val="Sivunumero"/>
              </w:rPr>
              <w:fldChar w:fldCharType="begin"/>
            </w:r>
            <w:r w:rsidR="00CC1452">
              <w:rPr>
                <w:rStyle w:val="Sivunumero"/>
              </w:rPr>
              <w:instrText xml:space="preserve"> PAGE  \* Arabic </w:instrText>
            </w:r>
            <w:r w:rsidR="00CC1452">
              <w:rPr>
                <w:rStyle w:val="Sivunumero"/>
              </w:rPr>
              <w:fldChar w:fldCharType="separate"/>
            </w:r>
            <w:r w:rsidR="008C0459">
              <w:rPr>
                <w:rStyle w:val="Sivunumero"/>
                <w:noProof/>
              </w:rPr>
              <w:t>1</w:t>
            </w:r>
            <w:r w:rsidR="00CC1452">
              <w:rPr>
                <w:rStyle w:val="Sivunumero"/>
              </w:rPr>
              <w:fldChar w:fldCharType="end"/>
            </w:r>
            <w:r w:rsidR="00CC1452">
              <w:rPr>
                <w:rStyle w:val="Sivunumero"/>
              </w:rPr>
              <w:t xml:space="preserve"> (</w:t>
            </w:r>
            <w:r w:rsidR="00CC1452">
              <w:rPr>
                <w:rStyle w:val="Sivunumero"/>
              </w:rPr>
              <w:fldChar w:fldCharType="begin"/>
            </w:r>
            <w:r w:rsidR="00CC1452">
              <w:rPr>
                <w:rStyle w:val="Sivunumero"/>
              </w:rPr>
              <w:instrText xml:space="preserve"> SECTIONPAGES   \* MERGEFORMAT </w:instrText>
            </w:r>
            <w:r w:rsidR="00CC1452">
              <w:rPr>
                <w:rStyle w:val="Sivunumero"/>
              </w:rPr>
              <w:fldChar w:fldCharType="separate"/>
            </w:r>
            <w:r>
              <w:rPr>
                <w:rStyle w:val="Sivunumero"/>
                <w:noProof/>
              </w:rPr>
              <w:t>1</w:t>
            </w:r>
            <w:r w:rsidR="00CC1452">
              <w:rPr>
                <w:rStyle w:val="Sivunumero"/>
              </w:rPr>
              <w:fldChar w:fldCharType="end"/>
            </w:r>
            <w:r w:rsidR="00CC1452">
              <w:rPr>
                <w:rStyle w:val="Sivunumero"/>
              </w:rPr>
              <w:t>)</w:t>
            </w:r>
          </w:sdtContent>
        </w:sdt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4C43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FE628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F4213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8343E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E6256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4606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987C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6EA4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6EA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CC1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B6516"/>
    <w:multiLevelType w:val="multilevel"/>
    <w:tmpl w:val="E394456E"/>
    <w:lvl w:ilvl="0">
      <w:start w:val="1"/>
      <w:numFmt w:val="bullet"/>
      <w:pStyle w:val="Luetelma"/>
      <w:lvlText w:val=""/>
      <w:lvlJc w:val="left"/>
      <w:pPr>
        <w:ind w:left="1304" w:hanging="567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ahoma" w:hAnsi="Tahoma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ahoma" w:hAnsi="Tahoma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6231A90"/>
    <w:multiLevelType w:val="hybridMultilevel"/>
    <w:tmpl w:val="9A1810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C91523"/>
    <w:multiLevelType w:val="hybridMultilevel"/>
    <w:tmpl w:val="4CF841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0C6F34"/>
    <w:multiLevelType w:val="multilevel"/>
    <w:tmpl w:val="85DA7596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8B16FFE"/>
    <w:multiLevelType w:val="hybridMultilevel"/>
    <w:tmpl w:val="5D42189E"/>
    <w:lvl w:ilvl="0" w:tplc="BBAEACC2">
      <w:start w:val="1"/>
      <w:numFmt w:val="decimal"/>
      <w:pStyle w:val="Numeroidutlhteet"/>
      <w:lvlText w:val="%1"/>
      <w:lvlJc w:val="left"/>
      <w:pPr>
        <w:ind w:left="567" w:hanging="567"/>
      </w:pPr>
      <w:rPr>
        <w:rFonts w:ascii="Tahoma" w:hAnsi="Tahoma" w:hint="default"/>
        <w:b w:val="0"/>
        <w:i w:val="0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C2DD5"/>
    <w:multiLevelType w:val="hybridMultilevel"/>
    <w:tmpl w:val="178CBBF6"/>
    <w:lvl w:ilvl="0" w:tplc="80D4D1CE">
      <w:start w:val="1"/>
      <w:numFmt w:val="decimal"/>
      <w:pStyle w:val="Kuvanselite"/>
      <w:lvlText w:val="Kuva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4E1D5C"/>
    <w:multiLevelType w:val="hybridMultilevel"/>
    <w:tmpl w:val="985203C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42B83"/>
    <w:multiLevelType w:val="hybridMultilevel"/>
    <w:tmpl w:val="D172B69E"/>
    <w:lvl w:ilvl="0" w:tplc="26084DD4">
      <w:start w:val="1"/>
      <w:numFmt w:val="decimal"/>
      <w:pStyle w:val="Kuvio"/>
      <w:lvlText w:val="Kuvio %1."/>
      <w:lvlJc w:val="left"/>
      <w:pPr>
        <w:ind w:left="643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723" w:hanging="360"/>
      </w:pPr>
    </w:lvl>
    <w:lvl w:ilvl="2" w:tplc="040B001B" w:tentative="1">
      <w:start w:val="1"/>
      <w:numFmt w:val="lowerRoman"/>
      <w:lvlText w:val="%3."/>
      <w:lvlJc w:val="right"/>
      <w:pPr>
        <w:ind w:left="2443" w:hanging="180"/>
      </w:pPr>
    </w:lvl>
    <w:lvl w:ilvl="3" w:tplc="040B000F" w:tentative="1">
      <w:start w:val="1"/>
      <w:numFmt w:val="decimal"/>
      <w:lvlText w:val="%4."/>
      <w:lvlJc w:val="left"/>
      <w:pPr>
        <w:ind w:left="3163" w:hanging="360"/>
      </w:pPr>
    </w:lvl>
    <w:lvl w:ilvl="4" w:tplc="040B0019" w:tentative="1">
      <w:start w:val="1"/>
      <w:numFmt w:val="lowerLetter"/>
      <w:lvlText w:val="%5."/>
      <w:lvlJc w:val="left"/>
      <w:pPr>
        <w:ind w:left="3883" w:hanging="360"/>
      </w:pPr>
    </w:lvl>
    <w:lvl w:ilvl="5" w:tplc="040B001B" w:tentative="1">
      <w:start w:val="1"/>
      <w:numFmt w:val="lowerRoman"/>
      <w:lvlText w:val="%6."/>
      <w:lvlJc w:val="right"/>
      <w:pPr>
        <w:ind w:left="4603" w:hanging="180"/>
      </w:pPr>
    </w:lvl>
    <w:lvl w:ilvl="6" w:tplc="040B000F" w:tentative="1">
      <w:start w:val="1"/>
      <w:numFmt w:val="decimal"/>
      <w:lvlText w:val="%7."/>
      <w:lvlJc w:val="left"/>
      <w:pPr>
        <w:ind w:left="5323" w:hanging="360"/>
      </w:pPr>
    </w:lvl>
    <w:lvl w:ilvl="7" w:tplc="040B0019" w:tentative="1">
      <w:start w:val="1"/>
      <w:numFmt w:val="lowerLetter"/>
      <w:lvlText w:val="%8."/>
      <w:lvlJc w:val="left"/>
      <w:pPr>
        <w:ind w:left="6043" w:hanging="360"/>
      </w:pPr>
    </w:lvl>
    <w:lvl w:ilvl="8" w:tplc="040B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8" w15:restartNumberingAfterBreak="0">
    <w:nsid w:val="4B33242F"/>
    <w:multiLevelType w:val="hybridMultilevel"/>
    <w:tmpl w:val="8A3A79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C8440D"/>
    <w:multiLevelType w:val="hybridMultilevel"/>
    <w:tmpl w:val="05E6893A"/>
    <w:lvl w:ilvl="0" w:tplc="D5DA9ACA">
      <w:start w:val="1"/>
      <w:numFmt w:val="decimal"/>
      <w:pStyle w:val="Esimerkkikoodinselite"/>
      <w:lvlText w:val="Esimerkkikoodi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04055A"/>
    <w:multiLevelType w:val="hybridMultilevel"/>
    <w:tmpl w:val="DE16A558"/>
    <w:lvl w:ilvl="0" w:tplc="C8A4DFDE">
      <w:start w:val="1"/>
      <w:numFmt w:val="decimal"/>
      <w:pStyle w:val="Kuva"/>
      <w:lvlText w:val="Kuva 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5778AA"/>
    <w:multiLevelType w:val="hybridMultilevel"/>
    <w:tmpl w:val="C79EAB64"/>
    <w:lvl w:ilvl="0" w:tplc="5A560CAE">
      <w:start w:val="1"/>
      <w:numFmt w:val="decimal"/>
      <w:lvlText w:val="Taulukko %1."/>
      <w:lvlJc w:val="left"/>
      <w:pPr>
        <w:ind w:left="50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222" w:hanging="360"/>
      </w:pPr>
    </w:lvl>
    <w:lvl w:ilvl="2" w:tplc="040B001B" w:tentative="1">
      <w:start w:val="1"/>
      <w:numFmt w:val="lowerRoman"/>
      <w:lvlText w:val="%3."/>
      <w:lvlJc w:val="right"/>
      <w:pPr>
        <w:ind w:left="1942" w:hanging="180"/>
      </w:pPr>
    </w:lvl>
    <w:lvl w:ilvl="3" w:tplc="040B000F" w:tentative="1">
      <w:start w:val="1"/>
      <w:numFmt w:val="decimal"/>
      <w:lvlText w:val="%4."/>
      <w:lvlJc w:val="left"/>
      <w:pPr>
        <w:ind w:left="2662" w:hanging="360"/>
      </w:pPr>
    </w:lvl>
    <w:lvl w:ilvl="4" w:tplc="040B0019" w:tentative="1">
      <w:start w:val="1"/>
      <w:numFmt w:val="lowerLetter"/>
      <w:lvlText w:val="%5."/>
      <w:lvlJc w:val="left"/>
      <w:pPr>
        <w:ind w:left="3382" w:hanging="360"/>
      </w:pPr>
    </w:lvl>
    <w:lvl w:ilvl="5" w:tplc="040B001B" w:tentative="1">
      <w:start w:val="1"/>
      <w:numFmt w:val="lowerRoman"/>
      <w:lvlText w:val="%6."/>
      <w:lvlJc w:val="right"/>
      <w:pPr>
        <w:ind w:left="4102" w:hanging="180"/>
      </w:pPr>
    </w:lvl>
    <w:lvl w:ilvl="6" w:tplc="040B000F" w:tentative="1">
      <w:start w:val="1"/>
      <w:numFmt w:val="decimal"/>
      <w:lvlText w:val="%7."/>
      <w:lvlJc w:val="left"/>
      <w:pPr>
        <w:ind w:left="4822" w:hanging="360"/>
      </w:pPr>
    </w:lvl>
    <w:lvl w:ilvl="7" w:tplc="040B0019" w:tentative="1">
      <w:start w:val="1"/>
      <w:numFmt w:val="lowerLetter"/>
      <w:lvlText w:val="%8."/>
      <w:lvlJc w:val="left"/>
      <w:pPr>
        <w:ind w:left="5542" w:hanging="360"/>
      </w:pPr>
    </w:lvl>
    <w:lvl w:ilvl="8" w:tplc="040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6F9A4661"/>
    <w:multiLevelType w:val="hybridMultilevel"/>
    <w:tmpl w:val="77C667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E90E7A"/>
    <w:multiLevelType w:val="hybridMultilevel"/>
    <w:tmpl w:val="3BC8FA7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055EE"/>
    <w:multiLevelType w:val="hybridMultilevel"/>
    <w:tmpl w:val="866C68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662676">
    <w:abstractNumId w:val="13"/>
  </w:num>
  <w:num w:numId="2" w16cid:durableId="1757439143">
    <w:abstractNumId w:val="13"/>
  </w:num>
  <w:num w:numId="3" w16cid:durableId="225409696">
    <w:abstractNumId w:val="21"/>
  </w:num>
  <w:num w:numId="4" w16cid:durableId="286930703">
    <w:abstractNumId w:val="17"/>
  </w:num>
  <w:num w:numId="5" w16cid:durableId="1704751013">
    <w:abstractNumId w:val="14"/>
  </w:num>
  <w:num w:numId="6" w16cid:durableId="1914586246">
    <w:abstractNumId w:val="20"/>
  </w:num>
  <w:num w:numId="7" w16cid:durableId="27949882">
    <w:abstractNumId w:val="23"/>
  </w:num>
  <w:num w:numId="8" w16cid:durableId="1878814747">
    <w:abstractNumId w:val="16"/>
  </w:num>
  <w:num w:numId="9" w16cid:durableId="992827951">
    <w:abstractNumId w:val="15"/>
  </w:num>
  <w:num w:numId="10" w16cid:durableId="368577329">
    <w:abstractNumId w:val="18"/>
  </w:num>
  <w:num w:numId="11" w16cid:durableId="1013071812">
    <w:abstractNumId w:val="22"/>
  </w:num>
  <w:num w:numId="12" w16cid:durableId="783579086">
    <w:abstractNumId w:val="10"/>
  </w:num>
  <w:num w:numId="13" w16cid:durableId="381908404">
    <w:abstractNumId w:val="24"/>
  </w:num>
  <w:num w:numId="14" w16cid:durableId="2127656495">
    <w:abstractNumId w:val="11"/>
  </w:num>
  <w:num w:numId="15" w16cid:durableId="217673621">
    <w:abstractNumId w:val="12"/>
  </w:num>
  <w:num w:numId="16" w16cid:durableId="2034652752">
    <w:abstractNumId w:val="0"/>
  </w:num>
  <w:num w:numId="17" w16cid:durableId="802161776">
    <w:abstractNumId w:val="1"/>
  </w:num>
  <w:num w:numId="18" w16cid:durableId="73087489">
    <w:abstractNumId w:val="2"/>
  </w:num>
  <w:num w:numId="19" w16cid:durableId="1405490196">
    <w:abstractNumId w:val="3"/>
  </w:num>
  <w:num w:numId="20" w16cid:durableId="351151325">
    <w:abstractNumId w:val="8"/>
  </w:num>
  <w:num w:numId="21" w16cid:durableId="730811416">
    <w:abstractNumId w:val="4"/>
  </w:num>
  <w:num w:numId="22" w16cid:durableId="1638027264">
    <w:abstractNumId w:val="5"/>
  </w:num>
  <w:num w:numId="23" w16cid:durableId="339746462">
    <w:abstractNumId w:val="6"/>
  </w:num>
  <w:num w:numId="24" w16cid:durableId="1279918891">
    <w:abstractNumId w:val="7"/>
  </w:num>
  <w:num w:numId="25" w16cid:durableId="1264263326">
    <w:abstractNumId w:val="9"/>
  </w:num>
  <w:num w:numId="26" w16cid:durableId="1663728871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304"/>
  <w:autoHyphenation/>
  <w:hyphenationZone w:val="425"/>
  <w:drawingGridHorizontalSpacing w:val="57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459"/>
    <w:rsid w:val="00000811"/>
    <w:rsid w:val="000021BA"/>
    <w:rsid w:val="0000414D"/>
    <w:rsid w:val="000069D9"/>
    <w:rsid w:val="000112FF"/>
    <w:rsid w:val="00012E5B"/>
    <w:rsid w:val="00017EED"/>
    <w:rsid w:val="000301B0"/>
    <w:rsid w:val="0003161B"/>
    <w:rsid w:val="0003243C"/>
    <w:rsid w:val="00054746"/>
    <w:rsid w:val="00056B4E"/>
    <w:rsid w:val="00065B77"/>
    <w:rsid w:val="0007125A"/>
    <w:rsid w:val="0007466A"/>
    <w:rsid w:val="0007485F"/>
    <w:rsid w:val="000753B0"/>
    <w:rsid w:val="00075A27"/>
    <w:rsid w:val="00075F9D"/>
    <w:rsid w:val="00080D92"/>
    <w:rsid w:val="00080E91"/>
    <w:rsid w:val="000837E0"/>
    <w:rsid w:val="0008442C"/>
    <w:rsid w:val="0009063F"/>
    <w:rsid w:val="00092B31"/>
    <w:rsid w:val="000A5716"/>
    <w:rsid w:val="000B0AFB"/>
    <w:rsid w:val="000B1686"/>
    <w:rsid w:val="000B175A"/>
    <w:rsid w:val="000B5930"/>
    <w:rsid w:val="000B7539"/>
    <w:rsid w:val="000C1C0B"/>
    <w:rsid w:val="000C3E70"/>
    <w:rsid w:val="000C3EFF"/>
    <w:rsid w:val="000C5903"/>
    <w:rsid w:val="000C68C0"/>
    <w:rsid w:val="000E2624"/>
    <w:rsid w:val="000E6C57"/>
    <w:rsid w:val="000E704F"/>
    <w:rsid w:val="00101215"/>
    <w:rsid w:val="001054B1"/>
    <w:rsid w:val="00112CA7"/>
    <w:rsid w:val="00112ECD"/>
    <w:rsid w:val="001130F1"/>
    <w:rsid w:val="00113FD2"/>
    <w:rsid w:val="00117960"/>
    <w:rsid w:val="001234DC"/>
    <w:rsid w:val="001237E8"/>
    <w:rsid w:val="00143663"/>
    <w:rsid w:val="001503B9"/>
    <w:rsid w:val="00154619"/>
    <w:rsid w:val="00155FA1"/>
    <w:rsid w:val="00157291"/>
    <w:rsid w:val="0016524E"/>
    <w:rsid w:val="001656EF"/>
    <w:rsid w:val="0017281F"/>
    <w:rsid w:val="00172D68"/>
    <w:rsid w:val="00176E04"/>
    <w:rsid w:val="00181AE1"/>
    <w:rsid w:val="00191193"/>
    <w:rsid w:val="001942BD"/>
    <w:rsid w:val="001951CB"/>
    <w:rsid w:val="00195A06"/>
    <w:rsid w:val="00197BD2"/>
    <w:rsid w:val="00197DAB"/>
    <w:rsid w:val="001A113D"/>
    <w:rsid w:val="001B20D6"/>
    <w:rsid w:val="001B26CF"/>
    <w:rsid w:val="001B3AF7"/>
    <w:rsid w:val="001C3774"/>
    <w:rsid w:val="001C5985"/>
    <w:rsid w:val="001D1B7F"/>
    <w:rsid w:val="001D2542"/>
    <w:rsid w:val="001D6F23"/>
    <w:rsid w:val="001E0544"/>
    <w:rsid w:val="001E7CA1"/>
    <w:rsid w:val="001F1B21"/>
    <w:rsid w:val="002102F9"/>
    <w:rsid w:val="00210DD1"/>
    <w:rsid w:val="002140F8"/>
    <w:rsid w:val="00216BE0"/>
    <w:rsid w:val="00217422"/>
    <w:rsid w:val="0021749C"/>
    <w:rsid w:val="002203FB"/>
    <w:rsid w:val="00227A29"/>
    <w:rsid w:val="002313E0"/>
    <w:rsid w:val="00232CC7"/>
    <w:rsid w:val="00234216"/>
    <w:rsid w:val="00241147"/>
    <w:rsid w:val="002415C9"/>
    <w:rsid w:val="0024314B"/>
    <w:rsid w:val="00255980"/>
    <w:rsid w:val="00260130"/>
    <w:rsid w:val="00262829"/>
    <w:rsid w:val="002655B4"/>
    <w:rsid w:val="00273D44"/>
    <w:rsid w:val="00275AF3"/>
    <w:rsid w:val="0027671E"/>
    <w:rsid w:val="00277613"/>
    <w:rsid w:val="00293F02"/>
    <w:rsid w:val="002965E6"/>
    <w:rsid w:val="002A2B86"/>
    <w:rsid w:val="002A38EF"/>
    <w:rsid w:val="002A4D32"/>
    <w:rsid w:val="002B0DBE"/>
    <w:rsid w:val="002B17B6"/>
    <w:rsid w:val="002B35F4"/>
    <w:rsid w:val="002C1B5C"/>
    <w:rsid w:val="002C2E64"/>
    <w:rsid w:val="002C6CD1"/>
    <w:rsid w:val="002D316E"/>
    <w:rsid w:val="002D455B"/>
    <w:rsid w:val="002D5F15"/>
    <w:rsid w:val="002F5DE2"/>
    <w:rsid w:val="00302BA5"/>
    <w:rsid w:val="00304B74"/>
    <w:rsid w:val="0031121B"/>
    <w:rsid w:val="00320D5E"/>
    <w:rsid w:val="00330357"/>
    <w:rsid w:val="00333B49"/>
    <w:rsid w:val="003355C7"/>
    <w:rsid w:val="00337E4D"/>
    <w:rsid w:val="003462B1"/>
    <w:rsid w:val="00347DD1"/>
    <w:rsid w:val="003515E5"/>
    <w:rsid w:val="0036065F"/>
    <w:rsid w:val="003709F1"/>
    <w:rsid w:val="003713B5"/>
    <w:rsid w:val="0037251A"/>
    <w:rsid w:val="00374A3C"/>
    <w:rsid w:val="003810B2"/>
    <w:rsid w:val="003943C7"/>
    <w:rsid w:val="003A3D25"/>
    <w:rsid w:val="003A6CD7"/>
    <w:rsid w:val="003B0596"/>
    <w:rsid w:val="003B6A66"/>
    <w:rsid w:val="003C3EC9"/>
    <w:rsid w:val="003D127E"/>
    <w:rsid w:val="003D3396"/>
    <w:rsid w:val="003E2545"/>
    <w:rsid w:val="003F0079"/>
    <w:rsid w:val="003F0604"/>
    <w:rsid w:val="003F7C80"/>
    <w:rsid w:val="004006E1"/>
    <w:rsid w:val="004043BE"/>
    <w:rsid w:val="00410BEF"/>
    <w:rsid w:val="004152FC"/>
    <w:rsid w:val="004205F0"/>
    <w:rsid w:val="00420E32"/>
    <w:rsid w:val="0042247F"/>
    <w:rsid w:val="0042387B"/>
    <w:rsid w:val="00432061"/>
    <w:rsid w:val="00434C2C"/>
    <w:rsid w:val="00436D2E"/>
    <w:rsid w:val="00437AA9"/>
    <w:rsid w:val="00441249"/>
    <w:rsid w:val="00442E91"/>
    <w:rsid w:val="00456814"/>
    <w:rsid w:val="0046314D"/>
    <w:rsid w:val="00473060"/>
    <w:rsid w:val="00473F46"/>
    <w:rsid w:val="004817DD"/>
    <w:rsid w:val="00482798"/>
    <w:rsid w:val="00484241"/>
    <w:rsid w:val="00485838"/>
    <w:rsid w:val="00487A9D"/>
    <w:rsid w:val="004900BA"/>
    <w:rsid w:val="00490AD8"/>
    <w:rsid w:val="00492177"/>
    <w:rsid w:val="00492FE4"/>
    <w:rsid w:val="004A271A"/>
    <w:rsid w:val="004A479F"/>
    <w:rsid w:val="004A7011"/>
    <w:rsid w:val="004C1337"/>
    <w:rsid w:val="004C22A1"/>
    <w:rsid w:val="004C6B0C"/>
    <w:rsid w:val="004C7A86"/>
    <w:rsid w:val="004D4F59"/>
    <w:rsid w:val="004D5FB8"/>
    <w:rsid w:val="004E5918"/>
    <w:rsid w:val="004E7E54"/>
    <w:rsid w:val="004F12B2"/>
    <w:rsid w:val="004F4293"/>
    <w:rsid w:val="004F5EE6"/>
    <w:rsid w:val="00505B6D"/>
    <w:rsid w:val="00513FDD"/>
    <w:rsid w:val="005140BB"/>
    <w:rsid w:val="00516B7D"/>
    <w:rsid w:val="00523808"/>
    <w:rsid w:val="00525FE7"/>
    <w:rsid w:val="00526B95"/>
    <w:rsid w:val="0053115E"/>
    <w:rsid w:val="00531937"/>
    <w:rsid w:val="00532A9B"/>
    <w:rsid w:val="00535DC5"/>
    <w:rsid w:val="00543AE4"/>
    <w:rsid w:val="005474F8"/>
    <w:rsid w:val="00554287"/>
    <w:rsid w:val="00554A17"/>
    <w:rsid w:val="00554EEE"/>
    <w:rsid w:val="005568D3"/>
    <w:rsid w:val="005578E3"/>
    <w:rsid w:val="005609E5"/>
    <w:rsid w:val="0057172E"/>
    <w:rsid w:val="00572850"/>
    <w:rsid w:val="005742E2"/>
    <w:rsid w:val="0057770F"/>
    <w:rsid w:val="00583D55"/>
    <w:rsid w:val="005857EB"/>
    <w:rsid w:val="00586534"/>
    <w:rsid w:val="00586CDF"/>
    <w:rsid w:val="00595122"/>
    <w:rsid w:val="00597446"/>
    <w:rsid w:val="00597BE2"/>
    <w:rsid w:val="005B2A1C"/>
    <w:rsid w:val="005B428B"/>
    <w:rsid w:val="005B5303"/>
    <w:rsid w:val="005B72A9"/>
    <w:rsid w:val="005C26E3"/>
    <w:rsid w:val="005C6647"/>
    <w:rsid w:val="005C6737"/>
    <w:rsid w:val="005D0099"/>
    <w:rsid w:val="005D705E"/>
    <w:rsid w:val="005E07F1"/>
    <w:rsid w:val="005E09CB"/>
    <w:rsid w:val="005E14BB"/>
    <w:rsid w:val="005E532E"/>
    <w:rsid w:val="00600602"/>
    <w:rsid w:val="00600942"/>
    <w:rsid w:val="00602141"/>
    <w:rsid w:val="00602FBD"/>
    <w:rsid w:val="00605A46"/>
    <w:rsid w:val="00606EAF"/>
    <w:rsid w:val="00612B13"/>
    <w:rsid w:val="00613AF5"/>
    <w:rsid w:val="00620258"/>
    <w:rsid w:val="006210FB"/>
    <w:rsid w:val="006237FF"/>
    <w:rsid w:val="00630072"/>
    <w:rsid w:val="00632636"/>
    <w:rsid w:val="00637106"/>
    <w:rsid w:val="0064344A"/>
    <w:rsid w:val="00643902"/>
    <w:rsid w:val="00644A29"/>
    <w:rsid w:val="00645A45"/>
    <w:rsid w:val="0065047F"/>
    <w:rsid w:val="00651D2F"/>
    <w:rsid w:val="00654DA8"/>
    <w:rsid w:val="00657B65"/>
    <w:rsid w:val="00660A04"/>
    <w:rsid w:val="00660E12"/>
    <w:rsid w:val="00672A43"/>
    <w:rsid w:val="00680538"/>
    <w:rsid w:val="00683F6D"/>
    <w:rsid w:val="00686C1D"/>
    <w:rsid w:val="00687330"/>
    <w:rsid w:val="006953C3"/>
    <w:rsid w:val="006A1B65"/>
    <w:rsid w:val="006A43C6"/>
    <w:rsid w:val="006A6FF9"/>
    <w:rsid w:val="006B2EC6"/>
    <w:rsid w:val="006B3899"/>
    <w:rsid w:val="006B4BDE"/>
    <w:rsid w:val="006C2AAA"/>
    <w:rsid w:val="006C36AC"/>
    <w:rsid w:val="006C518F"/>
    <w:rsid w:val="006C6BD2"/>
    <w:rsid w:val="006E5B89"/>
    <w:rsid w:val="006E635C"/>
    <w:rsid w:val="006F70E9"/>
    <w:rsid w:val="006F76A1"/>
    <w:rsid w:val="006F7E31"/>
    <w:rsid w:val="00701D50"/>
    <w:rsid w:val="00702A33"/>
    <w:rsid w:val="00703267"/>
    <w:rsid w:val="00705C3E"/>
    <w:rsid w:val="00706334"/>
    <w:rsid w:val="00710281"/>
    <w:rsid w:val="00721727"/>
    <w:rsid w:val="00733549"/>
    <w:rsid w:val="00733A8B"/>
    <w:rsid w:val="00742073"/>
    <w:rsid w:val="007473C8"/>
    <w:rsid w:val="00755B21"/>
    <w:rsid w:val="007579B9"/>
    <w:rsid w:val="00763E2A"/>
    <w:rsid w:val="0076420E"/>
    <w:rsid w:val="0077606D"/>
    <w:rsid w:val="00790398"/>
    <w:rsid w:val="00791A93"/>
    <w:rsid w:val="00793F71"/>
    <w:rsid w:val="007A0B68"/>
    <w:rsid w:val="007A6700"/>
    <w:rsid w:val="007B042F"/>
    <w:rsid w:val="007B20A7"/>
    <w:rsid w:val="007B5EE3"/>
    <w:rsid w:val="007C0935"/>
    <w:rsid w:val="007D7006"/>
    <w:rsid w:val="007E3B4B"/>
    <w:rsid w:val="007F03A4"/>
    <w:rsid w:val="007F192E"/>
    <w:rsid w:val="007F562B"/>
    <w:rsid w:val="00800336"/>
    <w:rsid w:val="008055DD"/>
    <w:rsid w:val="00806D81"/>
    <w:rsid w:val="008136F9"/>
    <w:rsid w:val="00814D6F"/>
    <w:rsid w:val="0082624E"/>
    <w:rsid w:val="008321C4"/>
    <w:rsid w:val="00833226"/>
    <w:rsid w:val="008348A0"/>
    <w:rsid w:val="008358BC"/>
    <w:rsid w:val="00835BCA"/>
    <w:rsid w:val="0084361F"/>
    <w:rsid w:val="008446B6"/>
    <w:rsid w:val="00845ED7"/>
    <w:rsid w:val="008609B2"/>
    <w:rsid w:val="00861AC8"/>
    <w:rsid w:val="00863C55"/>
    <w:rsid w:val="00867FAF"/>
    <w:rsid w:val="00871FD1"/>
    <w:rsid w:val="00872D07"/>
    <w:rsid w:val="00876D21"/>
    <w:rsid w:val="0088558D"/>
    <w:rsid w:val="0088682F"/>
    <w:rsid w:val="008873B1"/>
    <w:rsid w:val="00894618"/>
    <w:rsid w:val="008952E4"/>
    <w:rsid w:val="00896986"/>
    <w:rsid w:val="0089705C"/>
    <w:rsid w:val="008A6484"/>
    <w:rsid w:val="008A7FFA"/>
    <w:rsid w:val="008B2E32"/>
    <w:rsid w:val="008B634A"/>
    <w:rsid w:val="008B75F0"/>
    <w:rsid w:val="008C0459"/>
    <w:rsid w:val="008C72F6"/>
    <w:rsid w:val="008D6273"/>
    <w:rsid w:val="008E123F"/>
    <w:rsid w:val="008E496B"/>
    <w:rsid w:val="008F5BC6"/>
    <w:rsid w:val="008F613E"/>
    <w:rsid w:val="008F72A3"/>
    <w:rsid w:val="0090256C"/>
    <w:rsid w:val="009109BD"/>
    <w:rsid w:val="0091272E"/>
    <w:rsid w:val="00921D8D"/>
    <w:rsid w:val="00922001"/>
    <w:rsid w:val="009221F4"/>
    <w:rsid w:val="00923C4C"/>
    <w:rsid w:val="00926AAF"/>
    <w:rsid w:val="0093001A"/>
    <w:rsid w:val="009300FC"/>
    <w:rsid w:val="00932BE3"/>
    <w:rsid w:val="00937791"/>
    <w:rsid w:val="00954F48"/>
    <w:rsid w:val="009609D9"/>
    <w:rsid w:val="00964D64"/>
    <w:rsid w:val="00965513"/>
    <w:rsid w:val="009701A3"/>
    <w:rsid w:val="00972937"/>
    <w:rsid w:val="00981F73"/>
    <w:rsid w:val="009827E5"/>
    <w:rsid w:val="0099201F"/>
    <w:rsid w:val="0099351B"/>
    <w:rsid w:val="009954D1"/>
    <w:rsid w:val="00995DAF"/>
    <w:rsid w:val="00997128"/>
    <w:rsid w:val="009A3D3C"/>
    <w:rsid w:val="009A483C"/>
    <w:rsid w:val="009B61FD"/>
    <w:rsid w:val="009C344C"/>
    <w:rsid w:val="009C589F"/>
    <w:rsid w:val="009C6DDC"/>
    <w:rsid w:val="009C7B0F"/>
    <w:rsid w:val="009D3C98"/>
    <w:rsid w:val="009D7050"/>
    <w:rsid w:val="009E5DBC"/>
    <w:rsid w:val="009F0164"/>
    <w:rsid w:val="009F1090"/>
    <w:rsid w:val="00A02014"/>
    <w:rsid w:val="00A0292E"/>
    <w:rsid w:val="00A03A84"/>
    <w:rsid w:val="00A103D5"/>
    <w:rsid w:val="00A14C17"/>
    <w:rsid w:val="00A17DBE"/>
    <w:rsid w:val="00A224D4"/>
    <w:rsid w:val="00A32530"/>
    <w:rsid w:val="00A37F97"/>
    <w:rsid w:val="00A415C6"/>
    <w:rsid w:val="00A43B95"/>
    <w:rsid w:val="00A56C4B"/>
    <w:rsid w:val="00A60A2E"/>
    <w:rsid w:val="00A61C18"/>
    <w:rsid w:val="00A6358F"/>
    <w:rsid w:val="00A669AB"/>
    <w:rsid w:val="00A67332"/>
    <w:rsid w:val="00A720C3"/>
    <w:rsid w:val="00A7245A"/>
    <w:rsid w:val="00A82624"/>
    <w:rsid w:val="00A82C60"/>
    <w:rsid w:val="00A83582"/>
    <w:rsid w:val="00A84A66"/>
    <w:rsid w:val="00A8754D"/>
    <w:rsid w:val="00A87C35"/>
    <w:rsid w:val="00A87D94"/>
    <w:rsid w:val="00A91ED7"/>
    <w:rsid w:val="00A95528"/>
    <w:rsid w:val="00A97194"/>
    <w:rsid w:val="00AA32DB"/>
    <w:rsid w:val="00AB0DBB"/>
    <w:rsid w:val="00AB5F95"/>
    <w:rsid w:val="00AC2948"/>
    <w:rsid w:val="00AD21F9"/>
    <w:rsid w:val="00AD661A"/>
    <w:rsid w:val="00AE0A73"/>
    <w:rsid w:val="00AE11E8"/>
    <w:rsid w:val="00AE159B"/>
    <w:rsid w:val="00AE308C"/>
    <w:rsid w:val="00AF4B61"/>
    <w:rsid w:val="00AF50ED"/>
    <w:rsid w:val="00AF5AEC"/>
    <w:rsid w:val="00B02356"/>
    <w:rsid w:val="00B06B82"/>
    <w:rsid w:val="00B14C5E"/>
    <w:rsid w:val="00B246B0"/>
    <w:rsid w:val="00B2622E"/>
    <w:rsid w:val="00B27297"/>
    <w:rsid w:val="00B309BB"/>
    <w:rsid w:val="00B3428A"/>
    <w:rsid w:val="00B35B4D"/>
    <w:rsid w:val="00B36756"/>
    <w:rsid w:val="00B44199"/>
    <w:rsid w:val="00B448EC"/>
    <w:rsid w:val="00B469FB"/>
    <w:rsid w:val="00B51D34"/>
    <w:rsid w:val="00B52CD7"/>
    <w:rsid w:val="00B548BD"/>
    <w:rsid w:val="00B61069"/>
    <w:rsid w:val="00B6729B"/>
    <w:rsid w:val="00B706E1"/>
    <w:rsid w:val="00B778EC"/>
    <w:rsid w:val="00B91C6B"/>
    <w:rsid w:val="00BA4B79"/>
    <w:rsid w:val="00BA59E7"/>
    <w:rsid w:val="00BC610B"/>
    <w:rsid w:val="00BC6678"/>
    <w:rsid w:val="00BD4F86"/>
    <w:rsid w:val="00BD55BF"/>
    <w:rsid w:val="00BD608F"/>
    <w:rsid w:val="00BE0F87"/>
    <w:rsid w:val="00BE7D52"/>
    <w:rsid w:val="00BF615D"/>
    <w:rsid w:val="00BF6A56"/>
    <w:rsid w:val="00C04367"/>
    <w:rsid w:val="00C11306"/>
    <w:rsid w:val="00C159A9"/>
    <w:rsid w:val="00C1719C"/>
    <w:rsid w:val="00C17C14"/>
    <w:rsid w:val="00C208D9"/>
    <w:rsid w:val="00C2507D"/>
    <w:rsid w:val="00C35141"/>
    <w:rsid w:val="00C4561E"/>
    <w:rsid w:val="00C478F1"/>
    <w:rsid w:val="00C51644"/>
    <w:rsid w:val="00C5350B"/>
    <w:rsid w:val="00C53679"/>
    <w:rsid w:val="00C5412A"/>
    <w:rsid w:val="00C70ED0"/>
    <w:rsid w:val="00C80CEA"/>
    <w:rsid w:val="00C83F99"/>
    <w:rsid w:val="00C909F5"/>
    <w:rsid w:val="00C97BD0"/>
    <w:rsid w:val="00CA36EC"/>
    <w:rsid w:val="00CA6F4D"/>
    <w:rsid w:val="00CA7C8B"/>
    <w:rsid w:val="00CB0D33"/>
    <w:rsid w:val="00CB10C6"/>
    <w:rsid w:val="00CB253F"/>
    <w:rsid w:val="00CB2679"/>
    <w:rsid w:val="00CB45AA"/>
    <w:rsid w:val="00CB58A0"/>
    <w:rsid w:val="00CB64ED"/>
    <w:rsid w:val="00CC1452"/>
    <w:rsid w:val="00CD367F"/>
    <w:rsid w:val="00CD4974"/>
    <w:rsid w:val="00CE2DAA"/>
    <w:rsid w:val="00CE6FCD"/>
    <w:rsid w:val="00CF5964"/>
    <w:rsid w:val="00CF5DC8"/>
    <w:rsid w:val="00D00322"/>
    <w:rsid w:val="00D02613"/>
    <w:rsid w:val="00D06E49"/>
    <w:rsid w:val="00D24B4E"/>
    <w:rsid w:val="00D25791"/>
    <w:rsid w:val="00D25A8E"/>
    <w:rsid w:val="00D27B70"/>
    <w:rsid w:val="00D32D98"/>
    <w:rsid w:val="00D34ABD"/>
    <w:rsid w:val="00D357C5"/>
    <w:rsid w:val="00D37B3B"/>
    <w:rsid w:val="00D55BF0"/>
    <w:rsid w:val="00D5772E"/>
    <w:rsid w:val="00D6121D"/>
    <w:rsid w:val="00D74266"/>
    <w:rsid w:val="00D77874"/>
    <w:rsid w:val="00D92310"/>
    <w:rsid w:val="00D9441E"/>
    <w:rsid w:val="00D97904"/>
    <w:rsid w:val="00D97D44"/>
    <w:rsid w:val="00DA0164"/>
    <w:rsid w:val="00DA32F7"/>
    <w:rsid w:val="00DA42B6"/>
    <w:rsid w:val="00DA56FE"/>
    <w:rsid w:val="00DA5AD4"/>
    <w:rsid w:val="00DA7198"/>
    <w:rsid w:val="00DB61D9"/>
    <w:rsid w:val="00DB6890"/>
    <w:rsid w:val="00DC6B9D"/>
    <w:rsid w:val="00DD1156"/>
    <w:rsid w:val="00DD1F10"/>
    <w:rsid w:val="00DD486D"/>
    <w:rsid w:val="00DE04D7"/>
    <w:rsid w:val="00DE532A"/>
    <w:rsid w:val="00DE62AA"/>
    <w:rsid w:val="00DE6443"/>
    <w:rsid w:val="00DE6B57"/>
    <w:rsid w:val="00E121F7"/>
    <w:rsid w:val="00E12DF7"/>
    <w:rsid w:val="00E22BB6"/>
    <w:rsid w:val="00E415EA"/>
    <w:rsid w:val="00E5169C"/>
    <w:rsid w:val="00E61FC4"/>
    <w:rsid w:val="00E63BBB"/>
    <w:rsid w:val="00E70D60"/>
    <w:rsid w:val="00E721D3"/>
    <w:rsid w:val="00E72FFB"/>
    <w:rsid w:val="00E869E4"/>
    <w:rsid w:val="00E87B29"/>
    <w:rsid w:val="00E87EC3"/>
    <w:rsid w:val="00EA0D39"/>
    <w:rsid w:val="00EA4146"/>
    <w:rsid w:val="00EA501F"/>
    <w:rsid w:val="00EA7097"/>
    <w:rsid w:val="00EB0D78"/>
    <w:rsid w:val="00EB5DB8"/>
    <w:rsid w:val="00EB67B6"/>
    <w:rsid w:val="00EB7F69"/>
    <w:rsid w:val="00EC054A"/>
    <w:rsid w:val="00EC1A6C"/>
    <w:rsid w:val="00EC58E9"/>
    <w:rsid w:val="00ED7A95"/>
    <w:rsid w:val="00EE4628"/>
    <w:rsid w:val="00EE4B2C"/>
    <w:rsid w:val="00EF08EF"/>
    <w:rsid w:val="00F0017F"/>
    <w:rsid w:val="00F100F1"/>
    <w:rsid w:val="00F14415"/>
    <w:rsid w:val="00F14D33"/>
    <w:rsid w:val="00F2009D"/>
    <w:rsid w:val="00F2102C"/>
    <w:rsid w:val="00F22C0E"/>
    <w:rsid w:val="00F23030"/>
    <w:rsid w:val="00F2530B"/>
    <w:rsid w:val="00F313FE"/>
    <w:rsid w:val="00F40152"/>
    <w:rsid w:val="00F437A7"/>
    <w:rsid w:val="00F4546D"/>
    <w:rsid w:val="00F562AC"/>
    <w:rsid w:val="00F572E0"/>
    <w:rsid w:val="00F5735D"/>
    <w:rsid w:val="00F61B37"/>
    <w:rsid w:val="00F64955"/>
    <w:rsid w:val="00F65D94"/>
    <w:rsid w:val="00F712D5"/>
    <w:rsid w:val="00F77080"/>
    <w:rsid w:val="00F849F5"/>
    <w:rsid w:val="00F865CA"/>
    <w:rsid w:val="00F87676"/>
    <w:rsid w:val="00F929D3"/>
    <w:rsid w:val="00F92C8F"/>
    <w:rsid w:val="00F93AE5"/>
    <w:rsid w:val="00F95C51"/>
    <w:rsid w:val="00FA42EA"/>
    <w:rsid w:val="00FA6B05"/>
    <w:rsid w:val="00FA7194"/>
    <w:rsid w:val="00FB3D04"/>
    <w:rsid w:val="00FB4CAA"/>
    <w:rsid w:val="00FB7711"/>
    <w:rsid w:val="00FB7C28"/>
    <w:rsid w:val="00FC4C83"/>
    <w:rsid w:val="00FC4D52"/>
    <w:rsid w:val="00FC6A64"/>
    <w:rsid w:val="00FD6876"/>
    <w:rsid w:val="00FD6F40"/>
    <w:rsid w:val="00FE15F0"/>
    <w:rsid w:val="00FE2EFC"/>
    <w:rsid w:val="00FE37A4"/>
    <w:rsid w:val="00FE5A02"/>
    <w:rsid w:val="00FF0C21"/>
    <w:rsid w:val="00FF5B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38551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rsid w:val="00554287"/>
    <w:pPr>
      <w:spacing w:line="360" w:lineRule="auto"/>
      <w:jc w:val="both"/>
    </w:pPr>
    <w:rPr>
      <w:rFonts w:asciiTheme="minorHAnsi" w:hAnsiTheme="minorHAnsi"/>
      <w:sz w:val="24"/>
      <w:szCs w:val="24"/>
    </w:rPr>
  </w:style>
  <w:style w:type="paragraph" w:styleId="Otsikko1">
    <w:name w:val="heading 1"/>
    <w:aliases w:val="Pääluvun otsikko"/>
    <w:basedOn w:val="Leipteksti1"/>
    <w:next w:val="Leipteksti1"/>
    <w:link w:val="Otsikko1Char"/>
    <w:uiPriority w:val="9"/>
    <w:qFormat/>
    <w:rsid w:val="00157291"/>
    <w:pPr>
      <w:keepNext/>
      <w:keepLines/>
      <w:numPr>
        <w:numId w:val="2"/>
      </w:numPr>
      <w:spacing w:before="480" w:after="480" w:line="24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tsikko2">
    <w:name w:val="heading 2"/>
    <w:aliases w:val="Alaluvun otsikko"/>
    <w:basedOn w:val="Leipteksti1"/>
    <w:next w:val="Leipteksti1"/>
    <w:link w:val="Otsikko2Char"/>
    <w:uiPriority w:val="9"/>
    <w:unhideWhenUsed/>
    <w:qFormat/>
    <w:rsid w:val="000C5903"/>
    <w:pPr>
      <w:keepNext/>
      <w:keepLines/>
      <w:numPr>
        <w:ilvl w:val="1"/>
        <w:numId w:val="2"/>
      </w:numPr>
      <w:spacing w:before="480" w:after="480" w:line="240" w:lineRule="auto"/>
      <w:ind w:left="578" w:hanging="578"/>
      <w:outlineLvl w:val="1"/>
    </w:pPr>
    <w:rPr>
      <w:rFonts w:asciiTheme="majorHAnsi" w:eastAsiaTheme="majorEastAsia" w:hAnsiTheme="majorHAnsi" w:cstheme="majorBidi"/>
      <w:bCs/>
      <w:sz w:val="26"/>
      <w:szCs w:val="26"/>
    </w:rPr>
  </w:style>
  <w:style w:type="paragraph" w:styleId="Otsikko3">
    <w:name w:val="heading 3"/>
    <w:aliases w:val="Alaluvun alaotsikko"/>
    <w:basedOn w:val="Leipteksti1"/>
    <w:next w:val="Leipteksti1"/>
    <w:link w:val="Otsikko3Char"/>
    <w:uiPriority w:val="9"/>
    <w:unhideWhenUsed/>
    <w:qFormat/>
    <w:rsid w:val="000C5903"/>
    <w:pPr>
      <w:keepNext/>
      <w:keepLines/>
      <w:numPr>
        <w:ilvl w:val="2"/>
        <w:numId w:val="2"/>
      </w:numPr>
      <w:spacing w:before="480" w:after="480" w:line="240" w:lineRule="auto"/>
      <w:outlineLvl w:val="2"/>
    </w:pPr>
    <w:rPr>
      <w:rFonts w:asciiTheme="majorHAnsi" w:eastAsiaTheme="majorEastAsia" w:hAnsiTheme="majorHAnsi" w:cstheme="majorBidi"/>
      <w:bCs/>
      <w:sz w:val="26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rsid w:val="00FC4C83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C4C83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C4C83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C4C83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C4C83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eastAsia="en-US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C4C83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Metropolialeipteksti">
    <w:name w:val="* Metropolia leipäteksti"/>
    <w:basedOn w:val="Normaali"/>
    <w:link w:val="MetropolialeiptekstiChar"/>
    <w:rsid w:val="00FC4C83"/>
    <w:rPr>
      <w:rFonts w:ascii="Arial" w:eastAsia="Times" w:hAnsi="Arial"/>
      <w:sz w:val="20"/>
      <w:szCs w:val="20"/>
      <w:lang w:eastAsia="en-US"/>
    </w:rPr>
  </w:style>
  <w:style w:type="paragraph" w:styleId="Yltunniste">
    <w:name w:val="header"/>
    <w:basedOn w:val="Normaali"/>
    <w:link w:val="YltunnisteChar"/>
    <w:uiPriority w:val="99"/>
    <w:rsid w:val="00FC4C83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FC4C83"/>
    <w:rPr>
      <w:rFonts w:asciiTheme="minorHAnsi" w:hAnsiTheme="minorHAnsi"/>
      <w:sz w:val="24"/>
      <w:szCs w:val="24"/>
    </w:rPr>
  </w:style>
  <w:style w:type="paragraph" w:styleId="Alatunniste">
    <w:name w:val="footer"/>
    <w:basedOn w:val="Normaali"/>
    <w:link w:val="AlatunnisteChar"/>
    <w:uiPriority w:val="99"/>
    <w:rsid w:val="00FC4C83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FC4C83"/>
    <w:rPr>
      <w:rFonts w:asciiTheme="minorHAnsi" w:hAnsiTheme="minorHAnsi"/>
      <w:sz w:val="24"/>
      <w:szCs w:val="24"/>
    </w:rPr>
  </w:style>
  <w:style w:type="character" w:customStyle="1" w:styleId="Otsikko1Char">
    <w:name w:val="Otsikko 1 Char"/>
    <w:aliases w:val="Pääluvun otsikko Char"/>
    <w:basedOn w:val="Kappaleenoletusfontti"/>
    <w:link w:val="Otsikko1"/>
    <w:uiPriority w:val="9"/>
    <w:rsid w:val="00157291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character" w:customStyle="1" w:styleId="Otsikko2Char">
    <w:name w:val="Otsikko 2 Char"/>
    <w:aliases w:val="Alaluvun otsikko Char"/>
    <w:basedOn w:val="Kappaleenoletusfontti"/>
    <w:link w:val="Otsikko2"/>
    <w:uiPriority w:val="9"/>
    <w:rsid w:val="000C5903"/>
    <w:rPr>
      <w:rFonts w:asciiTheme="majorHAnsi" w:eastAsiaTheme="majorEastAsia" w:hAnsiTheme="majorHAnsi" w:cstheme="majorBidi"/>
      <w:bCs/>
      <w:sz w:val="26"/>
      <w:szCs w:val="26"/>
      <w:lang w:eastAsia="en-US"/>
    </w:rPr>
  </w:style>
  <w:style w:type="character" w:customStyle="1" w:styleId="Otsikko3Char">
    <w:name w:val="Otsikko 3 Char"/>
    <w:aliases w:val="Alaluvun alaotsikko Char"/>
    <w:basedOn w:val="Kappaleenoletusfontti"/>
    <w:link w:val="Otsikko3"/>
    <w:uiPriority w:val="9"/>
    <w:rsid w:val="000C5903"/>
    <w:rPr>
      <w:rFonts w:asciiTheme="majorHAnsi" w:eastAsiaTheme="majorEastAsia" w:hAnsiTheme="majorHAnsi" w:cstheme="majorBidi"/>
      <w:bCs/>
      <w:sz w:val="26"/>
      <w:szCs w:val="22"/>
      <w:lang w:eastAsia="en-US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FC4C8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2"/>
      <w:lang w:eastAsia="en-US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C4C83"/>
    <w:rPr>
      <w:rFonts w:asciiTheme="majorHAnsi" w:eastAsiaTheme="majorEastAsia" w:hAnsiTheme="majorHAnsi" w:cstheme="majorBidi"/>
      <w:color w:val="243F60" w:themeColor="accent1" w:themeShade="7F"/>
      <w:sz w:val="24"/>
      <w:szCs w:val="22"/>
      <w:lang w:eastAsia="en-US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C4C8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  <w:lang w:eastAsia="en-US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FC4C8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2"/>
      <w:lang w:eastAsia="en-US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FC4C83"/>
    <w:rPr>
      <w:rFonts w:asciiTheme="majorHAnsi" w:eastAsiaTheme="majorEastAsia" w:hAnsiTheme="majorHAnsi" w:cstheme="majorBidi"/>
      <w:color w:val="404040" w:themeColor="text1" w:themeTint="BF"/>
      <w:sz w:val="24"/>
      <w:lang w:eastAsia="en-US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FC4C83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en-US"/>
    </w:rPr>
  </w:style>
  <w:style w:type="paragraph" w:styleId="Sisluet1">
    <w:name w:val="toc 1"/>
    <w:basedOn w:val="Leipteksti1"/>
    <w:next w:val="Leipteksti1"/>
    <w:link w:val="Sisluet1Char"/>
    <w:uiPriority w:val="39"/>
    <w:unhideWhenUsed/>
    <w:rsid w:val="00FC4C83"/>
    <w:pPr>
      <w:tabs>
        <w:tab w:val="right" w:pos="8494"/>
      </w:tabs>
      <w:spacing w:before="240" w:after="340" w:line="240" w:lineRule="auto"/>
    </w:pPr>
    <w:rPr>
      <w:noProof/>
    </w:rPr>
  </w:style>
  <w:style w:type="character" w:styleId="Hyperlinkki">
    <w:name w:val="Hyperlink"/>
    <w:basedOn w:val="Kappaleenoletusfontti"/>
    <w:uiPriority w:val="99"/>
    <w:unhideWhenUsed/>
    <w:rsid w:val="00FC4C83"/>
    <w:rPr>
      <w:color w:val="0000FF" w:themeColor="hyperlink"/>
      <w:u w:val="single"/>
    </w:rPr>
  </w:style>
  <w:style w:type="paragraph" w:customStyle="1" w:styleId="Kuvio">
    <w:name w:val="Kuvio"/>
    <w:basedOn w:val="Leipteksti1"/>
    <w:next w:val="Leipteksti1"/>
    <w:rsid w:val="00FC4C83"/>
    <w:pPr>
      <w:numPr>
        <w:numId w:val="4"/>
      </w:numPr>
      <w:tabs>
        <w:tab w:val="left" w:pos="879"/>
      </w:tabs>
      <w:spacing w:before="320" w:line="240" w:lineRule="auto"/>
    </w:pPr>
  </w:style>
  <w:style w:type="paragraph" w:styleId="Sisluet2">
    <w:name w:val="toc 2"/>
    <w:basedOn w:val="Leipteksti1"/>
    <w:next w:val="Leipteksti1"/>
    <w:link w:val="Sisluet2Char"/>
    <w:uiPriority w:val="39"/>
    <w:unhideWhenUsed/>
    <w:rsid w:val="00A720C3"/>
    <w:pPr>
      <w:tabs>
        <w:tab w:val="left" w:pos="964"/>
        <w:tab w:val="right" w:pos="8494"/>
      </w:tabs>
      <w:spacing w:before="0" w:after="100" w:line="240" w:lineRule="auto"/>
      <w:ind w:left="397"/>
    </w:pPr>
  </w:style>
  <w:style w:type="paragraph" w:customStyle="1" w:styleId="Lhde">
    <w:name w:val="Lähde"/>
    <w:basedOn w:val="Leipteksti1"/>
    <w:next w:val="Leipteksti1"/>
    <w:rsid w:val="00FC4C83"/>
    <w:pPr>
      <w:spacing w:line="240" w:lineRule="auto"/>
    </w:pPr>
  </w:style>
  <w:style w:type="paragraph" w:styleId="Sisluet3">
    <w:name w:val="toc 3"/>
    <w:basedOn w:val="Normaali"/>
    <w:next w:val="Normaali"/>
    <w:link w:val="Sisluet3Char"/>
    <w:uiPriority w:val="39"/>
    <w:unhideWhenUsed/>
    <w:rsid w:val="00A720C3"/>
    <w:pPr>
      <w:tabs>
        <w:tab w:val="left" w:pos="1701"/>
        <w:tab w:val="right" w:pos="8494"/>
      </w:tabs>
      <w:spacing w:after="100" w:line="240" w:lineRule="auto"/>
      <w:ind w:left="964"/>
    </w:pPr>
    <w:rPr>
      <w:rFonts w:eastAsiaTheme="minorHAnsi" w:cstheme="minorHAnsi"/>
      <w:szCs w:val="22"/>
      <w:lang w:eastAsia="en-US"/>
    </w:rPr>
  </w:style>
  <w:style w:type="paragraph" w:customStyle="1" w:styleId="Taulukkoteksti">
    <w:name w:val="Taulukkoteksti"/>
    <w:basedOn w:val="Leipteksti1"/>
    <w:next w:val="Leipteksti1"/>
    <w:link w:val="TaulukkotekstiChar"/>
    <w:qFormat/>
    <w:rsid w:val="00FC4C83"/>
    <w:pPr>
      <w:spacing w:before="100" w:after="100" w:line="240" w:lineRule="auto"/>
    </w:pPr>
  </w:style>
  <w:style w:type="table" w:customStyle="1" w:styleId="TableGrid1">
    <w:name w:val="Table Grid1"/>
    <w:basedOn w:val="Normaalitaulukko"/>
    <w:next w:val="TaulukkoRuudukko"/>
    <w:uiPriority w:val="59"/>
    <w:rsid w:val="00FC4C83"/>
    <w:rPr>
      <w:rFonts w:ascii="Tahoma" w:eastAsiaTheme="minorHAnsi" w:hAnsi="Tahoma" w:cstheme="minorHAnsi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ainaus">
    <w:name w:val="Quote"/>
    <w:basedOn w:val="Leipteksti1"/>
    <w:next w:val="Leipteksti1"/>
    <w:link w:val="LainausChar"/>
    <w:uiPriority w:val="29"/>
    <w:qFormat/>
    <w:rsid w:val="00FC4C83"/>
    <w:pPr>
      <w:spacing w:line="240" w:lineRule="auto"/>
      <w:ind w:left="1304"/>
    </w:pPr>
    <w:rPr>
      <w:iCs/>
      <w:color w:val="000000" w:themeColor="text1"/>
    </w:rPr>
  </w:style>
  <w:style w:type="character" w:customStyle="1" w:styleId="LainausChar">
    <w:name w:val="Lainaus Char"/>
    <w:basedOn w:val="Kappaleenoletusfontti"/>
    <w:link w:val="Lainaus"/>
    <w:uiPriority w:val="29"/>
    <w:rsid w:val="00FC4C83"/>
    <w:rPr>
      <w:rFonts w:asciiTheme="minorHAnsi" w:eastAsiaTheme="minorHAnsi" w:hAnsiTheme="minorHAnsi" w:cstheme="minorHAnsi"/>
      <w:iCs/>
      <w:color w:val="000000" w:themeColor="text1"/>
      <w:sz w:val="24"/>
      <w:szCs w:val="22"/>
      <w:lang w:eastAsia="en-US"/>
    </w:rPr>
  </w:style>
  <w:style w:type="paragraph" w:customStyle="1" w:styleId="Numeroidutlhteet">
    <w:name w:val="Numeroidut lähteet"/>
    <w:basedOn w:val="Lhde"/>
    <w:next w:val="Leipteksti1"/>
    <w:qFormat/>
    <w:rsid w:val="00586534"/>
    <w:pPr>
      <w:numPr>
        <w:numId w:val="5"/>
      </w:numPr>
      <w:spacing w:after="240"/>
    </w:pPr>
  </w:style>
  <w:style w:type="table" w:styleId="TaulukkoRuudukko">
    <w:name w:val="Table Grid"/>
    <w:basedOn w:val="Normaalitaulukko"/>
    <w:rsid w:val="00FC4C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liteteksti">
    <w:name w:val="Balloon Text"/>
    <w:basedOn w:val="Normaali"/>
    <w:link w:val="SelitetekstiChar"/>
    <w:rsid w:val="00FC4C83"/>
    <w:rPr>
      <w:rFonts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rsid w:val="00FC4C83"/>
    <w:rPr>
      <w:rFonts w:asciiTheme="minorHAnsi" w:hAnsiTheme="minorHAnsi" w:cs="Tahoma"/>
      <w:sz w:val="16"/>
      <w:szCs w:val="16"/>
    </w:rPr>
  </w:style>
  <w:style w:type="paragraph" w:customStyle="1" w:styleId="Nimi">
    <w:name w:val="Nimiö"/>
    <w:basedOn w:val="Normaali"/>
    <w:rsid w:val="00FC4C83"/>
    <w:pPr>
      <w:spacing w:line="240" w:lineRule="auto"/>
    </w:pPr>
  </w:style>
  <w:style w:type="paragraph" w:customStyle="1" w:styleId="Numeroimattomatlhteet">
    <w:name w:val="Numeroimattomat lähteet"/>
    <w:basedOn w:val="Numeroidutlhteet"/>
    <w:qFormat/>
    <w:rsid w:val="00586534"/>
    <w:pPr>
      <w:numPr>
        <w:numId w:val="0"/>
      </w:numPr>
    </w:pPr>
  </w:style>
  <w:style w:type="paragraph" w:styleId="Otsikko">
    <w:name w:val="Title"/>
    <w:aliases w:val="opinnäytetyö"/>
    <w:basedOn w:val="Normaali"/>
    <w:next w:val="Opinnytetynalaotsikko"/>
    <w:link w:val="OtsikkoChar"/>
    <w:rsid w:val="00FC4C83"/>
    <w:pPr>
      <w:spacing w:before="400" w:line="240" w:lineRule="auto"/>
      <w:contextualSpacing/>
      <w:jc w:val="left"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OtsikkoChar">
    <w:name w:val="Otsikko Char"/>
    <w:aliases w:val="opinnäytetyö Char"/>
    <w:basedOn w:val="Kappaleenoletusfontti"/>
    <w:link w:val="Otsikko"/>
    <w:rsid w:val="00FC4C83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paragraph" w:customStyle="1" w:styleId="Kirjoittaja">
    <w:name w:val="Kirjoittaja"/>
    <w:basedOn w:val="Metropolialeipteksti"/>
    <w:qFormat/>
    <w:rsid w:val="00FC4C83"/>
    <w:pPr>
      <w:tabs>
        <w:tab w:val="left" w:pos="0"/>
      </w:tabs>
      <w:spacing w:line="240" w:lineRule="auto"/>
    </w:pPr>
    <w:rPr>
      <w:rFonts w:asciiTheme="majorHAnsi" w:hAnsiTheme="majorHAnsi" w:cs="Tahoma"/>
      <w:sz w:val="28"/>
      <w:szCs w:val="28"/>
    </w:rPr>
  </w:style>
  <w:style w:type="paragraph" w:customStyle="1" w:styleId="Opinnytetynalaotsikko">
    <w:name w:val="Opinnäytetyön alaotsikko"/>
    <w:basedOn w:val="Otsikko"/>
    <w:next w:val="Leipteksti1"/>
    <w:qFormat/>
    <w:rsid w:val="00FC4C83"/>
    <w:pPr>
      <w:contextualSpacing w:val="0"/>
    </w:pPr>
    <w:rPr>
      <w:color w:val="000000" w:themeColor="text1"/>
      <w:sz w:val="36"/>
      <w:szCs w:val="36"/>
    </w:rPr>
  </w:style>
  <w:style w:type="paragraph" w:customStyle="1" w:styleId="Liitteenotsikko">
    <w:name w:val="Liitteen otsikko"/>
    <w:basedOn w:val="Leipteksti1"/>
    <w:link w:val="LiitteenotsikkoChar"/>
    <w:qFormat/>
    <w:rsid w:val="00092B31"/>
    <w:pPr>
      <w:spacing w:line="240" w:lineRule="auto"/>
      <w:outlineLvl w:val="1"/>
    </w:pPr>
    <w:rPr>
      <w:rFonts w:asciiTheme="majorHAnsi" w:hAnsiTheme="majorHAnsi" w:cstheme="majorHAnsi"/>
      <w:b/>
      <w:sz w:val="28"/>
      <w:szCs w:val="28"/>
    </w:rPr>
  </w:style>
  <w:style w:type="character" w:customStyle="1" w:styleId="LiitteenotsikkoChar">
    <w:name w:val="Liitteen otsikko Char"/>
    <w:basedOn w:val="LeiptekstiChar"/>
    <w:link w:val="Liitteenotsikko"/>
    <w:rsid w:val="00092B31"/>
    <w:rPr>
      <w:rFonts w:asciiTheme="majorHAnsi" w:eastAsiaTheme="minorHAnsi" w:hAnsiTheme="majorHAnsi" w:cstheme="majorHAnsi"/>
      <w:b/>
      <w:sz w:val="28"/>
      <w:szCs w:val="28"/>
      <w:lang w:eastAsia="en-US"/>
    </w:rPr>
  </w:style>
  <w:style w:type="character" w:customStyle="1" w:styleId="MetropolialeiptekstiChar">
    <w:name w:val="* Metropolia leipäteksti Char"/>
    <w:basedOn w:val="Kappaleenoletusfontti"/>
    <w:link w:val="Metropolialeipteksti"/>
    <w:rsid w:val="00FC4C83"/>
    <w:rPr>
      <w:rFonts w:ascii="Arial" w:eastAsia="Times" w:hAnsi="Arial"/>
      <w:lang w:eastAsia="en-US"/>
    </w:rPr>
  </w:style>
  <w:style w:type="paragraph" w:customStyle="1" w:styleId="Leipteksti1">
    <w:name w:val="Leipäteksti1"/>
    <w:basedOn w:val="Normaali"/>
    <w:link w:val="LeiptekstiChar"/>
    <w:qFormat/>
    <w:rsid w:val="00A84A66"/>
    <w:pPr>
      <w:spacing w:before="360" w:after="360"/>
      <w:jc w:val="left"/>
    </w:pPr>
    <w:rPr>
      <w:rFonts w:eastAsiaTheme="minorHAnsi" w:cstheme="minorHAnsi"/>
      <w:szCs w:val="22"/>
      <w:lang w:eastAsia="en-US"/>
    </w:rPr>
  </w:style>
  <w:style w:type="character" w:customStyle="1" w:styleId="LeiptekstiChar">
    <w:name w:val="Leipäteksti Char"/>
    <w:basedOn w:val="Kappaleenoletusfontti"/>
    <w:link w:val="Leipteksti1"/>
    <w:rsid w:val="00A84A66"/>
    <w:rPr>
      <w:rFonts w:asciiTheme="minorHAnsi" w:eastAsiaTheme="minorHAnsi" w:hAnsiTheme="minorHAnsi" w:cstheme="minorHAnsi"/>
      <w:sz w:val="24"/>
      <w:szCs w:val="22"/>
      <w:lang w:eastAsia="en-US"/>
    </w:rPr>
  </w:style>
  <w:style w:type="character" w:customStyle="1" w:styleId="TaulukkotekstiChar">
    <w:name w:val="Taulukkoteksti Char"/>
    <w:basedOn w:val="LeiptekstiChar"/>
    <w:link w:val="Taulukkoteksti"/>
    <w:rsid w:val="00FC4C83"/>
    <w:rPr>
      <w:rFonts w:asciiTheme="minorHAnsi" w:eastAsiaTheme="minorHAnsi" w:hAnsiTheme="minorHAnsi" w:cstheme="minorHAnsi"/>
      <w:sz w:val="24"/>
      <w:szCs w:val="22"/>
      <w:lang w:eastAsia="en-US"/>
    </w:rPr>
  </w:style>
  <w:style w:type="paragraph" w:customStyle="1" w:styleId="Kansilehdentiedot">
    <w:name w:val="Kansilehden tiedot"/>
    <w:basedOn w:val="Metropolialeipteksti"/>
    <w:link w:val="KansilehdentiedotChar"/>
    <w:qFormat/>
    <w:rsid w:val="00FC4C83"/>
    <w:pPr>
      <w:tabs>
        <w:tab w:val="left" w:pos="0"/>
        <w:tab w:val="left" w:pos="3119"/>
      </w:tabs>
      <w:spacing w:line="440" w:lineRule="exact"/>
    </w:pPr>
    <w:rPr>
      <w:rFonts w:asciiTheme="minorHAnsi" w:hAnsiTheme="minorHAnsi" w:cs="Tahoma"/>
      <w:sz w:val="24"/>
      <w:szCs w:val="22"/>
    </w:rPr>
  </w:style>
  <w:style w:type="character" w:customStyle="1" w:styleId="KansilehdentiedotChar">
    <w:name w:val="Kansilehden tiedot Char"/>
    <w:basedOn w:val="MetropolialeiptekstiChar"/>
    <w:link w:val="Kansilehdentiedot"/>
    <w:rsid w:val="00FC4C83"/>
    <w:rPr>
      <w:rFonts w:asciiTheme="minorHAnsi" w:eastAsia="Times" w:hAnsiTheme="minorHAnsi" w:cs="Tahoma"/>
      <w:sz w:val="24"/>
      <w:szCs w:val="22"/>
      <w:lang w:eastAsia="en-US"/>
    </w:rPr>
  </w:style>
  <w:style w:type="paragraph" w:customStyle="1" w:styleId="Liitteet">
    <w:name w:val="Liitteet"/>
    <w:basedOn w:val="Normaali"/>
    <w:link w:val="LiitteetChar"/>
    <w:rsid w:val="00FC4C83"/>
  </w:style>
  <w:style w:type="character" w:customStyle="1" w:styleId="LiitteetChar">
    <w:name w:val="Liitteet Char"/>
    <w:basedOn w:val="Kappaleenoletusfontti"/>
    <w:link w:val="Liitteet"/>
    <w:rsid w:val="00FC4C83"/>
    <w:rPr>
      <w:rFonts w:asciiTheme="minorHAnsi" w:hAnsiTheme="minorHAnsi"/>
      <w:sz w:val="24"/>
      <w:szCs w:val="24"/>
    </w:rPr>
  </w:style>
  <w:style w:type="paragraph" w:customStyle="1" w:styleId="Opinnytetynotsikko">
    <w:name w:val="Opinnäytetyön otsikko"/>
    <w:basedOn w:val="Normaali"/>
    <w:link w:val="OpinnytetynotsikkoChar"/>
    <w:qFormat/>
    <w:rsid w:val="00FC4C83"/>
    <w:pPr>
      <w:spacing w:before="400" w:line="240" w:lineRule="auto"/>
      <w:contextualSpacing/>
      <w:jc w:val="left"/>
    </w:pPr>
    <w:rPr>
      <w:rFonts w:ascii="Arial" w:eastAsia="MS PGothic" w:hAnsi="Arial"/>
      <w:color w:val="9B3223"/>
      <w:spacing w:val="5"/>
      <w:kern w:val="28"/>
      <w:sz w:val="52"/>
      <w:szCs w:val="52"/>
    </w:rPr>
  </w:style>
  <w:style w:type="character" w:customStyle="1" w:styleId="OpinnytetynotsikkoChar">
    <w:name w:val="Opinnäytetyön otsikko Char"/>
    <w:basedOn w:val="Kappaleenoletusfontti"/>
    <w:link w:val="Opinnytetynotsikko"/>
    <w:rsid w:val="00FC4C83"/>
    <w:rPr>
      <w:rFonts w:ascii="Arial" w:eastAsia="MS PGothic" w:hAnsi="Arial"/>
      <w:color w:val="9B3223"/>
      <w:spacing w:val="5"/>
      <w:kern w:val="28"/>
      <w:sz w:val="52"/>
      <w:szCs w:val="52"/>
    </w:rPr>
  </w:style>
  <w:style w:type="character" w:customStyle="1" w:styleId="Sisluet3Char">
    <w:name w:val="Sisluet 3 Char"/>
    <w:basedOn w:val="Kappaleenoletusfontti"/>
    <w:link w:val="Sisluet3"/>
    <w:uiPriority w:val="39"/>
    <w:rsid w:val="00A720C3"/>
    <w:rPr>
      <w:rFonts w:asciiTheme="minorHAnsi" w:eastAsiaTheme="minorHAnsi" w:hAnsiTheme="minorHAnsi" w:cstheme="minorHAnsi"/>
      <w:sz w:val="24"/>
      <w:szCs w:val="22"/>
      <w:lang w:eastAsia="en-US"/>
    </w:rPr>
  </w:style>
  <w:style w:type="paragraph" w:customStyle="1" w:styleId="Sisllysluetteloalaluvunalaotsikko">
    <w:name w:val="Sisällysluettelo alaluvun alaotsikko"/>
    <w:basedOn w:val="Sisluet3"/>
    <w:link w:val="SisllysluetteloalaluvunalaotsikkoChar"/>
    <w:rsid w:val="00FC4C83"/>
  </w:style>
  <w:style w:type="character" w:customStyle="1" w:styleId="SisllysluetteloalaluvunalaotsikkoChar">
    <w:name w:val="Sisällysluettelo alaluvun alaotsikko Char"/>
    <w:basedOn w:val="Sisluet3Char"/>
    <w:link w:val="Sisllysluetteloalaluvunalaotsikko"/>
    <w:rsid w:val="00FC4C83"/>
    <w:rPr>
      <w:rFonts w:asciiTheme="minorHAnsi" w:eastAsiaTheme="minorHAnsi" w:hAnsiTheme="minorHAnsi" w:cstheme="minorHAnsi"/>
      <w:sz w:val="24"/>
      <w:szCs w:val="22"/>
      <w:lang w:eastAsia="en-US"/>
    </w:rPr>
  </w:style>
  <w:style w:type="character" w:customStyle="1" w:styleId="Sisluet2Char">
    <w:name w:val="Sisluet 2 Char"/>
    <w:basedOn w:val="LeiptekstiChar"/>
    <w:link w:val="Sisluet2"/>
    <w:uiPriority w:val="39"/>
    <w:rsid w:val="00A720C3"/>
    <w:rPr>
      <w:rFonts w:asciiTheme="minorHAnsi" w:eastAsiaTheme="minorHAnsi" w:hAnsiTheme="minorHAnsi" w:cstheme="minorHAnsi"/>
      <w:sz w:val="24"/>
      <w:szCs w:val="22"/>
      <w:lang w:eastAsia="en-US"/>
    </w:rPr>
  </w:style>
  <w:style w:type="paragraph" w:customStyle="1" w:styleId="Sisllysluetteloalaluvunotsikko">
    <w:name w:val="Sisällysluettelo alaluvun otsikko"/>
    <w:basedOn w:val="Sisluet2"/>
    <w:link w:val="SisllysluetteloalaluvunotsikkoChar"/>
    <w:rsid w:val="00FC4C83"/>
  </w:style>
  <w:style w:type="character" w:customStyle="1" w:styleId="SisllysluetteloalaluvunotsikkoChar">
    <w:name w:val="Sisällysluettelo alaluvun otsikko Char"/>
    <w:basedOn w:val="Sisluet2Char"/>
    <w:link w:val="Sisllysluetteloalaluvunotsikko"/>
    <w:rsid w:val="00FC4C83"/>
    <w:rPr>
      <w:rFonts w:asciiTheme="minorHAnsi" w:eastAsiaTheme="minorHAnsi" w:hAnsiTheme="minorHAnsi" w:cstheme="minorHAnsi"/>
      <w:sz w:val="24"/>
      <w:szCs w:val="22"/>
      <w:lang w:eastAsia="en-US"/>
    </w:rPr>
  </w:style>
  <w:style w:type="character" w:customStyle="1" w:styleId="Sisluet1Char">
    <w:name w:val="Sisluet 1 Char"/>
    <w:basedOn w:val="LeiptekstiChar"/>
    <w:link w:val="Sisluet1"/>
    <w:uiPriority w:val="39"/>
    <w:rsid w:val="00FC4C83"/>
    <w:rPr>
      <w:rFonts w:asciiTheme="minorHAnsi" w:eastAsiaTheme="minorHAnsi" w:hAnsiTheme="minorHAnsi" w:cstheme="minorHAnsi"/>
      <w:noProof/>
      <w:sz w:val="24"/>
      <w:szCs w:val="22"/>
      <w:lang w:eastAsia="en-US"/>
    </w:rPr>
  </w:style>
  <w:style w:type="paragraph" w:customStyle="1" w:styleId="Sisllysluettelolhteet">
    <w:name w:val="Sisällysluettelo lähteet"/>
    <w:basedOn w:val="Sisluet1"/>
    <w:link w:val="SisllysluettelolhteetChar"/>
    <w:rsid w:val="00FC4C83"/>
  </w:style>
  <w:style w:type="character" w:customStyle="1" w:styleId="SisllysluettelolhteetChar">
    <w:name w:val="Sisällysluettelo lähteet Char"/>
    <w:basedOn w:val="Sisluet1Char"/>
    <w:link w:val="Sisllysluettelolhteet"/>
    <w:rsid w:val="00FC4C83"/>
    <w:rPr>
      <w:rFonts w:asciiTheme="minorHAnsi" w:eastAsiaTheme="minorHAnsi" w:hAnsiTheme="minorHAnsi" w:cstheme="minorHAnsi"/>
      <w:noProof/>
      <w:sz w:val="24"/>
      <w:szCs w:val="22"/>
      <w:lang w:eastAsia="en-US"/>
    </w:rPr>
  </w:style>
  <w:style w:type="paragraph" w:customStyle="1" w:styleId="Sisllysluettelootsikko">
    <w:name w:val="Sisällysluettelo otsikko"/>
    <w:basedOn w:val="Sisluet1"/>
    <w:link w:val="SisllysluettelootsikkoChar"/>
    <w:rsid w:val="00FC4C83"/>
    <w:pPr>
      <w:tabs>
        <w:tab w:val="left" w:pos="397"/>
      </w:tabs>
    </w:pPr>
  </w:style>
  <w:style w:type="character" w:customStyle="1" w:styleId="SisllysluettelootsikkoChar">
    <w:name w:val="Sisällysluettelo otsikko Char"/>
    <w:basedOn w:val="Sisluet1Char"/>
    <w:link w:val="Sisllysluettelootsikko"/>
    <w:rsid w:val="00FC4C83"/>
    <w:rPr>
      <w:rFonts w:asciiTheme="minorHAnsi" w:eastAsiaTheme="minorHAnsi" w:hAnsiTheme="minorHAnsi" w:cstheme="minorHAnsi"/>
      <w:noProof/>
      <w:sz w:val="24"/>
      <w:szCs w:val="22"/>
      <w:lang w:eastAsia="en-US"/>
    </w:rPr>
  </w:style>
  <w:style w:type="table" w:styleId="Vaaleataulukkoruudukko">
    <w:name w:val="Grid Table Light"/>
    <w:basedOn w:val="Normaalitaulukko"/>
    <w:uiPriority w:val="40"/>
    <w:rsid w:val="00FC4C8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iivistelmntiedot">
    <w:name w:val="Tiivistelmän tiedot"/>
    <w:basedOn w:val="Leipteksti1"/>
    <w:next w:val="Normaali"/>
    <w:link w:val="TiivistelmntiedotChar"/>
    <w:qFormat/>
    <w:rsid w:val="00A720C3"/>
    <w:pPr>
      <w:tabs>
        <w:tab w:val="left" w:pos="2835"/>
      </w:tabs>
      <w:spacing w:before="0" w:after="0" w:line="276" w:lineRule="auto"/>
      <w:ind w:left="2835" w:hanging="2835"/>
    </w:pPr>
  </w:style>
  <w:style w:type="character" w:customStyle="1" w:styleId="TiivistelmntiedotChar">
    <w:name w:val="Tiivistelmän tiedot Char"/>
    <w:basedOn w:val="LeiptekstiChar"/>
    <w:link w:val="Tiivistelmntiedot"/>
    <w:rsid w:val="00A720C3"/>
    <w:rPr>
      <w:rFonts w:asciiTheme="minorHAnsi" w:eastAsiaTheme="minorHAnsi" w:hAnsiTheme="minorHAnsi" w:cstheme="minorHAnsi"/>
      <w:sz w:val="24"/>
      <w:szCs w:val="22"/>
      <w:lang w:eastAsia="en-US"/>
    </w:rPr>
  </w:style>
  <w:style w:type="paragraph" w:customStyle="1" w:styleId="Kuva">
    <w:name w:val="Kuva"/>
    <w:basedOn w:val="Normaali"/>
    <w:next w:val="Normaali"/>
    <w:rsid w:val="002B0DBE"/>
    <w:pPr>
      <w:numPr>
        <w:numId w:val="6"/>
      </w:numPr>
      <w:spacing w:before="320" w:after="360" w:line="240" w:lineRule="auto"/>
      <w:ind w:left="641" w:hanging="357"/>
      <w:jc w:val="left"/>
    </w:pPr>
    <w:rPr>
      <w:rFonts w:ascii="Arial" w:eastAsiaTheme="minorHAnsi" w:hAnsi="Arial" w:cstheme="minorHAnsi"/>
      <w:szCs w:val="22"/>
      <w:lang w:eastAsia="en-US"/>
    </w:rPr>
  </w:style>
  <w:style w:type="paragraph" w:styleId="Eivli">
    <w:name w:val="No Spacing"/>
    <w:uiPriority w:val="1"/>
    <w:rsid w:val="002C1B5C"/>
    <w:rPr>
      <w:rFonts w:ascii="Calibri" w:eastAsiaTheme="minorHAnsi" w:hAnsi="Calibri" w:cstheme="minorHAnsi"/>
      <w:sz w:val="24"/>
      <w:szCs w:val="24"/>
      <w:lang w:eastAsia="en-US"/>
    </w:rPr>
  </w:style>
  <w:style w:type="paragraph" w:customStyle="1" w:styleId="Kuvanselite">
    <w:name w:val="Kuvan selite"/>
    <w:basedOn w:val="Normaali"/>
    <w:next w:val="Leipteksti1"/>
    <w:rsid w:val="004006E1"/>
    <w:pPr>
      <w:numPr>
        <w:numId w:val="9"/>
      </w:numPr>
      <w:tabs>
        <w:tab w:val="left" w:pos="879"/>
      </w:tabs>
      <w:spacing w:before="320" w:after="380" w:line="240" w:lineRule="auto"/>
      <w:ind w:left="851" w:hanging="851"/>
    </w:pPr>
    <w:rPr>
      <w:rFonts w:ascii="Arial" w:eastAsiaTheme="minorHAnsi" w:hAnsi="Arial" w:cstheme="minorHAnsi"/>
      <w:szCs w:val="22"/>
      <w:lang w:eastAsia="en-US"/>
    </w:rPr>
  </w:style>
  <w:style w:type="character" w:styleId="Sivunumero">
    <w:name w:val="page number"/>
    <w:basedOn w:val="Kappaleenoletusfontti"/>
    <w:semiHidden/>
    <w:unhideWhenUsed/>
    <w:rsid w:val="00A6358F"/>
  </w:style>
  <w:style w:type="paragraph" w:customStyle="1" w:styleId="Lhteetliitteetotsikko">
    <w:name w:val="Lähteet+liitteet otsikko"/>
    <w:basedOn w:val="Opinnytetynalaotsikko"/>
    <w:next w:val="Leipteksti1"/>
    <w:qFormat/>
    <w:rsid w:val="00612B13"/>
    <w:pPr>
      <w:spacing w:after="600"/>
      <w:outlineLvl w:val="0"/>
    </w:pPr>
    <w:rPr>
      <w:b/>
      <w:sz w:val="28"/>
    </w:rPr>
  </w:style>
  <w:style w:type="paragraph" w:styleId="Kuvaotsikko">
    <w:name w:val="caption"/>
    <w:basedOn w:val="Leipteksti1"/>
    <w:next w:val="Leipteksti1"/>
    <w:unhideWhenUsed/>
    <w:qFormat/>
    <w:rsid w:val="00482798"/>
    <w:pPr>
      <w:spacing w:after="600" w:line="240" w:lineRule="auto"/>
    </w:pPr>
  </w:style>
  <w:style w:type="character" w:customStyle="1" w:styleId="Ratkaisematonmaininta1">
    <w:name w:val="Ratkaisematon maininta1"/>
    <w:basedOn w:val="Kappaleenoletusfontti"/>
    <w:uiPriority w:val="99"/>
    <w:semiHidden/>
    <w:unhideWhenUsed/>
    <w:rsid w:val="00CA36EC"/>
    <w:rPr>
      <w:color w:val="605E5C"/>
      <w:shd w:val="clear" w:color="auto" w:fill="E1DFDD"/>
    </w:rPr>
  </w:style>
  <w:style w:type="paragraph" w:customStyle="1" w:styleId="Tiivistelmotsikko">
    <w:name w:val="Tiivistelmä otsikko"/>
    <w:basedOn w:val="Lhteetliitteetotsikko"/>
    <w:qFormat/>
    <w:rsid w:val="004A271A"/>
    <w:pPr>
      <w:outlineLvl w:val="9"/>
    </w:pPr>
    <w:rPr>
      <w:rFonts w:cs="Tahoma"/>
    </w:rPr>
  </w:style>
  <w:style w:type="paragraph" w:customStyle="1" w:styleId="Tiivistelm18ptafter">
    <w:name w:val="Tiivistelmä 18pt after"/>
    <w:basedOn w:val="Tiivistelmntiedot"/>
    <w:rsid w:val="0007466A"/>
    <w:pPr>
      <w:spacing w:after="360"/>
    </w:pPr>
  </w:style>
  <w:style w:type="paragraph" w:customStyle="1" w:styleId="Luetelma">
    <w:name w:val="Luetelma"/>
    <w:basedOn w:val="Leipteksti1"/>
    <w:qFormat/>
    <w:rsid w:val="00487A9D"/>
    <w:pPr>
      <w:numPr>
        <w:numId w:val="12"/>
      </w:numPr>
      <w:spacing w:before="120" w:after="120" w:line="240" w:lineRule="auto"/>
      <w:jc w:val="both"/>
    </w:pPr>
  </w:style>
  <w:style w:type="character" w:styleId="Paikkamerkkiteksti">
    <w:name w:val="Placeholder Text"/>
    <w:basedOn w:val="Kappaleenoletusfontti"/>
    <w:uiPriority w:val="99"/>
    <w:semiHidden/>
    <w:rsid w:val="00F61B37"/>
    <w:rPr>
      <w:color w:val="808080"/>
    </w:rPr>
  </w:style>
  <w:style w:type="paragraph" w:customStyle="1" w:styleId="Leiptekstiennenlainaustatailuetelmaa">
    <w:name w:val="Leipäteksti ennen lainausta tai luetelmaa"/>
    <w:basedOn w:val="Leipteksti1"/>
    <w:qFormat/>
    <w:rsid w:val="00CF5DC8"/>
    <w:pPr>
      <w:spacing w:after="200"/>
    </w:pPr>
  </w:style>
  <w:style w:type="paragraph" w:styleId="Luettelokappale">
    <w:name w:val="List Paragraph"/>
    <w:basedOn w:val="Normaali"/>
    <w:uiPriority w:val="34"/>
    <w:rsid w:val="00BC6678"/>
    <w:pPr>
      <w:ind w:left="720"/>
      <w:contextualSpacing/>
    </w:pPr>
  </w:style>
  <w:style w:type="paragraph" w:customStyle="1" w:styleId="Leiptekstiilmanvlistyst">
    <w:name w:val="Leipäteksti ilman välistystä"/>
    <w:basedOn w:val="Leipteksti1"/>
    <w:qFormat/>
    <w:rsid w:val="00A720C3"/>
    <w:pPr>
      <w:spacing w:before="0" w:line="240" w:lineRule="auto"/>
      <w:contextualSpacing/>
    </w:pPr>
  </w:style>
  <w:style w:type="paragraph" w:styleId="Sisluet4">
    <w:name w:val="toc 4"/>
    <w:basedOn w:val="Normaali"/>
    <w:next w:val="Normaali"/>
    <w:autoRedefine/>
    <w:semiHidden/>
    <w:unhideWhenUsed/>
    <w:rsid w:val="002415C9"/>
    <w:pPr>
      <w:spacing w:after="100"/>
      <w:ind w:left="720"/>
    </w:pPr>
  </w:style>
  <w:style w:type="paragraph" w:customStyle="1" w:styleId="Lyhenneluettelonkohta">
    <w:name w:val="Lyhenneluettelon kohta"/>
    <w:basedOn w:val="Normaali"/>
    <w:qFormat/>
    <w:rsid w:val="0024314B"/>
    <w:pPr>
      <w:spacing w:after="360"/>
      <w:ind w:left="1304" w:hanging="1304"/>
    </w:pPr>
    <w:rPr>
      <w:lang w:val="en-US"/>
    </w:rPr>
  </w:style>
  <w:style w:type="paragraph" w:customStyle="1" w:styleId="Lyhenneluettelonotsikko">
    <w:name w:val="Lyhenneluettelon otsikko"/>
    <w:basedOn w:val="Leipteksti1"/>
    <w:next w:val="Lyhenneluettelonkohta"/>
    <w:qFormat/>
    <w:rsid w:val="0007485F"/>
    <w:pPr>
      <w:spacing w:before="380" w:after="380"/>
      <w:jc w:val="both"/>
    </w:pPr>
    <w:rPr>
      <w:rFonts w:asciiTheme="majorHAnsi" w:hAnsiTheme="majorHAnsi" w:cstheme="majorHAnsi"/>
      <w:b/>
      <w:sz w:val="28"/>
      <w:szCs w:val="28"/>
      <w:lang w:val="en-US"/>
    </w:rPr>
  </w:style>
  <w:style w:type="paragraph" w:customStyle="1" w:styleId="Sisllysluettelonsivunumerotonkohta">
    <w:name w:val="Sisällysluettelon sivunumeroton kohta"/>
    <w:basedOn w:val="Leipteksti1"/>
    <w:qFormat/>
    <w:rsid w:val="0024314B"/>
    <w:pPr>
      <w:spacing w:after="0"/>
      <w:jc w:val="both"/>
    </w:pPr>
    <w:rPr>
      <w:szCs w:val="24"/>
    </w:rPr>
  </w:style>
  <w:style w:type="paragraph" w:customStyle="1" w:styleId="Sisllysluettelonotsikko1">
    <w:name w:val="Sisällysluettelon otsikko1"/>
    <w:basedOn w:val="Normaali"/>
    <w:rsid w:val="0007485F"/>
    <w:pPr>
      <w:spacing w:after="360"/>
    </w:pPr>
    <w:rPr>
      <w:rFonts w:asciiTheme="majorHAnsi" w:hAnsiTheme="majorHAnsi" w:cstheme="majorHAnsi"/>
      <w:b/>
      <w:sz w:val="28"/>
      <w:szCs w:val="28"/>
    </w:rPr>
  </w:style>
  <w:style w:type="paragraph" w:customStyle="1" w:styleId="Koodirivi">
    <w:name w:val="Koodirivi"/>
    <w:basedOn w:val="Normaali"/>
    <w:qFormat/>
    <w:rsid w:val="0057172E"/>
    <w:pPr>
      <w:keepNext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line="240" w:lineRule="auto"/>
      <w:jc w:val="left"/>
    </w:pPr>
    <w:rPr>
      <w:rFonts w:ascii="Courier New" w:eastAsiaTheme="minorEastAsia" w:hAnsi="Courier New" w:cs="Courier New"/>
      <w:sz w:val="20"/>
      <w:szCs w:val="20"/>
      <w:lang w:val="en-US" w:eastAsia="en-US"/>
    </w:rPr>
  </w:style>
  <w:style w:type="paragraph" w:customStyle="1" w:styleId="Esimerkkikoodinselite">
    <w:name w:val="Esimerkkikoodin selite"/>
    <w:basedOn w:val="Kuvanselite"/>
    <w:next w:val="Normaali"/>
    <w:qFormat/>
    <w:rsid w:val="00F437A7"/>
    <w:pPr>
      <w:numPr>
        <w:numId w:val="26"/>
      </w:numPr>
      <w:tabs>
        <w:tab w:val="clear" w:pos="879"/>
        <w:tab w:val="left" w:pos="1985"/>
      </w:tabs>
      <w:ind w:left="0" w:firstLine="0"/>
      <w:jc w:val="left"/>
    </w:pPr>
    <w:rPr>
      <w:rFonts w:asciiTheme="minorHAnsi" w:hAnsiTheme="minorHAnsi"/>
      <w:szCs w:val="24"/>
    </w:rPr>
  </w:style>
  <w:style w:type="paragraph" w:customStyle="1" w:styleId="Taulukonotsikkorivi">
    <w:name w:val="Taulukon otsikkorivi"/>
    <w:basedOn w:val="Taulukkoteksti"/>
    <w:qFormat/>
    <w:rsid w:val="008C72F6"/>
    <w:rPr>
      <w:b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485838"/>
    <w:pPr>
      <w:numPr>
        <w:numId w:val="0"/>
      </w:numPr>
      <w:spacing w:before="240" w:after="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US"/>
    </w:rPr>
  </w:style>
  <w:style w:type="paragraph" w:customStyle="1" w:styleId="Taulukonselite">
    <w:name w:val="Taulukon selite"/>
    <w:basedOn w:val="Kuvaotsikko"/>
    <w:qFormat/>
    <w:rsid w:val="007E3B4B"/>
    <w:pPr>
      <w:keepNext/>
      <w:spacing w:before="60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3.xml"/><Relationship Id="rId26" Type="http://schemas.openxmlformats.org/officeDocument/2006/relationships/header" Target="header6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image" Target="media/image8.jp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3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7.jp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6.jpg"/><Relationship Id="rId28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31" Type="http://schemas.openxmlformats.org/officeDocument/2006/relationships/header" Target="header8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4.xml"/><Relationship Id="rId22" Type="http://schemas.openxmlformats.org/officeDocument/2006/relationships/image" Target="media/image5.png"/><Relationship Id="rId27" Type="http://schemas.openxmlformats.org/officeDocument/2006/relationships/image" Target="media/image9.png"/><Relationship Id="rId30" Type="http://schemas.openxmlformats.org/officeDocument/2006/relationships/header" Target="header7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hoj\AppData\Local\Temp\Tekniikan%20opinn&#228;ytety&#246;n%20Word-mallipohja%20v0.7.5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5DAE342122D046A1BC8B465CE2930A" ma:contentTypeVersion="7" ma:contentTypeDescription="Create a new document." ma:contentTypeScope="" ma:versionID="2667006cdaec7c762767a59781323ce6">
  <xsd:schema xmlns:xsd="http://www.w3.org/2001/XMLSchema" xmlns:xs="http://www.w3.org/2001/XMLSchema" xmlns:p="http://schemas.microsoft.com/office/2006/metadata/properties" xmlns:ns2="250a78ed-7ec3-4606-b849-87cfc6ecf42b" targetNamespace="http://schemas.microsoft.com/office/2006/metadata/properties" ma:root="true" ma:fieldsID="3ebcad96abc5bf7054f99c6cda63043a" ns2:_="">
    <xsd:import namespace="250a78ed-7ec3-4606-b849-87cfc6ecf4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a78ed-7ec3-4606-b849-87cfc6ecf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C221B-3381-4F7A-98B3-AD35AD0C27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0a78ed-7ec3-4606-b849-87cfc6ecf4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DF493C-5A9B-4712-BB55-F3DEB3AB4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E4389B-E8D4-4CDD-B0AC-C936384EED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E6E741-1339-450D-B15D-6B9009372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Tekniikan opinnäytetyön Word-mallipohja v0.7.5</Template>
  <TotalTime>0</TotalTime>
  <Pages>17</Pages>
  <Words>1531</Words>
  <Characters>12408</Characters>
  <Application>Microsoft Office Word</Application>
  <DocSecurity>0</DocSecurity>
  <Lines>103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2023-09-18T07:55:00Z</dcterms:created>
  <dcterms:modified xsi:type="dcterms:W3CDTF">2023-09-18T07:55:00Z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0x010100495DAE342122D046A1BC8B465CE2930A</vt:lpwstr>
  </property>
</Properties>
</file>